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435"/>
        <w:bidiVisual/>
        <w:tblW w:w="108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3"/>
        <w:gridCol w:w="742"/>
        <w:gridCol w:w="6377"/>
      </w:tblGrid>
      <w:tr w:rsidR="001B2ABD" w:rsidRPr="000C2CA2" w14:paraId="57363703" w14:textId="77777777" w:rsidTr="001747DF">
        <w:trPr>
          <w:trHeight w:val="4177"/>
        </w:trPr>
        <w:tc>
          <w:tcPr>
            <w:tcW w:w="3713" w:type="dxa"/>
            <w:vAlign w:val="bottom"/>
          </w:tcPr>
          <w:p w14:paraId="237EB976" w14:textId="6FEE80A0" w:rsidR="001B2ABD" w:rsidRPr="000C2CA2" w:rsidRDefault="001B2ABD" w:rsidP="001747DF">
            <w:pPr>
              <w:tabs>
                <w:tab w:val="left" w:pos="990"/>
              </w:tabs>
              <w:bidi/>
              <w:jc w:val="center"/>
              <w:rPr>
                <w:rFonts w:ascii="Tahoma" w:hAnsi="Tahoma"/>
              </w:rPr>
            </w:pPr>
            <w:r w:rsidRPr="000C2CA2">
              <w:rPr>
                <w:rFonts w:ascii="Tahoma" w:hAnsi="Tahoma"/>
                <w:noProof/>
                <w:rtl/>
                <w:lang w:eastAsia="he"/>
              </w:rPr>
              <mc:AlternateContent>
                <mc:Choice Requires="wps">
                  <w:drawing>
                    <wp:inline distT="0" distB="0" distL="0" distR="0" wp14:anchorId="2EFB27B7" wp14:editId="31AF1A7B">
                      <wp:extent cx="2122805" cy="2122805"/>
                      <wp:effectExtent l="19050" t="19050" r="29845" b="29845"/>
                      <wp:docPr id="2" name="אליפסה 2" title="צילום פנים מקצועי של גבר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1417B9" id="אליפסה 2" o:spid="_x0000_s1026" alt="כותרת: צילום פנים מקצועי של גבר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D/Yvv5PwwIAT8MCABQAAABkcnMv&#10;bWVkaWEvaW1hZ2UxLmpwZ//Y/+AAEEpGSUYAAQEBAEgASAAA/+FZPkV4aWYAAE1NACoAAAAIAA0A&#10;CwACAAAAJgAACLYBDwACAAAADwAACNwBEAACAAAACAAACOwBEgADAAAAAQABAAABGgAFAAAAAQAA&#10;CPQBGwAFAAAAAQAACPwBKAADAAAAAQACAAABMQACAAAAJgAACQQBMgACAAAAFAAACSoCEwADAAAA&#10;AQABAACHaQAEAAAAAQAACT6IJQAEAAAAAQAAGQ7qHAAHAAAIDAAAAKoAABk2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4bXA9Imh0dHA6Ly9ucy5hZG9iZS5jb20veGFwLzEuMC8iPjx4bXA6Q3JlYXRvclRv&#10;b2w+V2luZG93cyBQaG90byBFZGl0b3IgMTAuMC4xMDAxMS4xNjM4NDwveG1wOkNyZWF0b3JUb29s&#10;PjwvcmRmOkRlc2NyaXB0aW9uPjwvcmRmOlJERj48L3g6eG1wbWV0YT4N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Dw/eHBhY2tldCBlbmQ9J3cnPz7/2wBDAAMCAgMCAgMDAwMEAwME&#10;BQgFBQQEBQoHBwYIDAoMDAsKCwsNDhIQDQ4RDgsLEBYQERMUFRUVDA8XGBYUGBIUFRT/2wBDAQME&#10;BAUEBQkFBQkUDQsNFBQUFBQUFBQUFBQUFBQUFBQUFBQUFBQUFBQUFBQUFBQUFBQUFBQUFBQUFBQU&#10;FBQUFBT/wAARCAJo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42" w:type="dxa"/>
          </w:tcPr>
          <w:p w14:paraId="4F9DAB7F" w14:textId="44978DAC" w:rsidR="001B2ABD" w:rsidRPr="000C2CA2" w:rsidRDefault="001B2ABD" w:rsidP="001747DF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</w:p>
        </w:tc>
        <w:tc>
          <w:tcPr>
            <w:tcW w:w="6377" w:type="dxa"/>
            <w:vAlign w:val="bottom"/>
          </w:tcPr>
          <w:p w14:paraId="09B03542" w14:textId="05FD2AFF" w:rsidR="00972556" w:rsidRPr="000C2CA2" w:rsidRDefault="00972556" w:rsidP="00972556">
            <w:pPr>
              <w:pStyle w:val="NormalWeb"/>
              <w:rPr>
                <w:rFonts w:ascii="Tahoma" w:hAnsi="Tahoma" w:cs="Tahoma"/>
              </w:rPr>
            </w:pPr>
            <w:r w:rsidRPr="000C2CA2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9264" behindDoc="1" locked="0" layoutInCell="1" allowOverlap="1" wp14:anchorId="3A592A15" wp14:editId="219B6FED">
                  <wp:simplePos x="0" y="0"/>
                  <wp:positionH relativeFrom="column">
                    <wp:posOffset>1938020</wp:posOffset>
                  </wp:positionH>
                  <wp:positionV relativeFrom="paragraph">
                    <wp:posOffset>-698500</wp:posOffset>
                  </wp:positionV>
                  <wp:extent cx="1036955" cy="1036955"/>
                  <wp:effectExtent l="0" t="0" r="0" b="0"/>
                  <wp:wrapNone/>
                  <wp:docPr id="1501707737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2CA2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8240" behindDoc="1" locked="0" layoutInCell="1" allowOverlap="1" wp14:anchorId="59C706EA" wp14:editId="3F03AA93">
                  <wp:simplePos x="0" y="0"/>
                  <wp:positionH relativeFrom="column">
                    <wp:posOffset>2887345</wp:posOffset>
                  </wp:positionH>
                  <wp:positionV relativeFrom="paragraph">
                    <wp:posOffset>-698500</wp:posOffset>
                  </wp:positionV>
                  <wp:extent cx="1036955" cy="1036955"/>
                  <wp:effectExtent l="0" t="0" r="0" b="0"/>
                  <wp:wrapNone/>
                  <wp:docPr id="15138236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000C0" w:rsidRPr="000C2CA2">
              <w:rPr>
                <w:rFonts w:ascii="Tahoma" w:hAnsi="Tahoma" w:cs="Tahoma"/>
                <w:rtl/>
              </w:rPr>
              <w:t xml:space="preserve"> </w:t>
            </w:r>
          </w:p>
          <w:p w14:paraId="6EC919D9" w14:textId="377CD04B" w:rsidR="001B2ABD" w:rsidRPr="000C2CA2" w:rsidRDefault="00972556" w:rsidP="001747DF">
            <w:pPr>
              <w:pStyle w:val="a3"/>
              <w:bidi/>
              <w:rPr>
                <w:rFonts w:ascii="Tahoma" w:hAnsi="Tahoma"/>
              </w:rPr>
            </w:pPr>
            <w:r w:rsidRPr="000C2CA2">
              <w:rPr>
                <w:rFonts w:ascii="Tahoma" w:hAnsi="Tahoma"/>
                <w:rtl/>
              </w:rPr>
              <w:t xml:space="preserve">אמרי </w:t>
            </w:r>
            <w:r w:rsidR="00C000C0" w:rsidRPr="000C2CA2">
              <w:rPr>
                <w:rFonts w:ascii="Tahoma" w:hAnsi="Tahoma"/>
                <w:rtl/>
              </w:rPr>
              <w:t>שורק</w:t>
            </w:r>
          </w:p>
          <w:p w14:paraId="33F19D8F" w14:textId="369F09F4" w:rsidR="001B2ABD" w:rsidRPr="001C266E" w:rsidRDefault="00B20D8D" w:rsidP="001747DF">
            <w:pPr>
              <w:pStyle w:val="af"/>
              <w:bidi/>
              <w:rPr>
                <w:rFonts w:ascii="Tahoma" w:hAnsi="Tahoma"/>
                <w:sz w:val="28"/>
                <w:szCs w:val="24"/>
              </w:rPr>
            </w:pPr>
            <w:r>
              <w:rPr>
                <w:rFonts w:ascii="Tahoma" w:hAnsi="Tahoma"/>
                <w:spacing w:val="1"/>
                <w:w w:val="44"/>
                <w:rtl/>
              </w:rPr>
              <w:t xml:space="preserve">מעוניין בתפקידי </w:t>
            </w:r>
            <w:r>
              <w:rPr>
                <w:rFonts w:ascii="Tahoma" w:hAnsi="Tahoma"/>
                <w:spacing w:val="1"/>
                <w:w w:val="44"/>
                <w:sz w:val="28"/>
                <w:szCs w:val="24"/>
              </w:rPr>
              <w:t>DevOps</w:t>
            </w:r>
            <w:r>
              <w:rPr>
                <w:rFonts w:ascii="Tahoma" w:hAnsi="Tahoma"/>
                <w:spacing w:val="1"/>
                <w:w w:val="44"/>
                <w:sz w:val="28"/>
                <w:szCs w:val="24"/>
                <w:rtl/>
              </w:rPr>
              <w:t xml:space="preserve"> </w:t>
            </w:r>
            <w:r>
              <w:rPr>
                <w:rFonts w:ascii="Tahoma" w:hAnsi="Tahoma"/>
                <w:spacing w:val="1"/>
                <w:w w:val="44"/>
                <w:rtl/>
              </w:rPr>
              <w:t xml:space="preserve">או </w:t>
            </w:r>
            <w:proofErr w:type="spellStart"/>
            <w:r w:rsidR="00177C8C">
              <w:rPr>
                <w:rFonts w:ascii="Tahoma" w:hAnsi="Tahoma"/>
                <w:spacing w:val="1"/>
                <w:w w:val="44"/>
                <w:sz w:val="28"/>
                <w:szCs w:val="24"/>
              </w:rPr>
              <w:t>DevSecOp</w:t>
            </w:r>
            <w:r w:rsidR="00177C8C">
              <w:rPr>
                <w:rFonts w:ascii="Tahoma" w:hAnsi="Tahoma"/>
                <w:spacing w:val="25"/>
                <w:w w:val="44"/>
                <w:sz w:val="28"/>
                <w:szCs w:val="24"/>
              </w:rPr>
              <w:t>s</w:t>
            </w:r>
            <w:proofErr w:type="spellEnd"/>
          </w:p>
        </w:tc>
      </w:tr>
      <w:tr w:rsidR="001B2ABD" w:rsidRPr="000C2CA2" w14:paraId="0FEF61D4" w14:textId="77777777" w:rsidTr="001747DF">
        <w:trPr>
          <w:trHeight w:val="10513"/>
        </w:trPr>
        <w:tc>
          <w:tcPr>
            <w:tcW w:w="3713" w:type="dxa"/>
          </w:tcPr>
          <w:sdt>
            <w:sdtPr>
              <w:rPr>
                <w:rFonts w:ascii="Tahoma" w:hAnsi="Tahoma"/>
                <w:rtl/>
              </w:rPr>
              <w:id w:val="-1711873194"/>
              <w:placeholder>
                <w:docPart w:val="F4D5ECEDC0A14A2C8E346294EF3BA481"/>
              </w:placeholder>
              <w:temporary/>
              <w:showingPlcHdr/>
              <w15:appearance w15:val="hidden"/>
            </w:sdtPr>
            <w:sdtContent>
              <w:p w14:paraId="55E9538B" w14:textId="77777777" w:rsidR="001B2ABD" w:rsidRPr="000C2CA2" w:rsidRDefault="00036450" w:rsidP="001747DF">
                <w:pPr>
                  <w:pStyle w:val="3"/>
                  <w:bidi/>
                  <w:rPr>
                    <w:rFonts w:ascii="Tahoma" w:hAnsi="Tahoma"/>
                  </w:rPr>
                </w:pPr>
                <w:r w:rsidRPr="000C2CA2">
                  <w:rPr>
                    <w:rFonts w:ascii="Tahoma" w:hAnsi="Tahoma"/>
                    <w:b w:val="0"/>
                    <w:rtl/>
                    <w:lang w:eastAsia="he"/>
                  </w:rPr>
                  <w:t>פרופיל</w:t>
                </w:r>
              </w:p>
            </w:sdtContent>
          </w:sdt>
          <w:p w14:paraId="72FCF4C3" w14:textId="77777777" w:rsidR="00DD2E80" w:rsidRDefault="00DD2E80" w:rsidP="00A57C50">
            <w:pPr>
              <w:pStyle w:val="3"/>
              <w:bidi/>
              <w:spacing w:before="0" w:after="0" w:line="276" w:lineRule="auto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</w:pP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מהנדס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</w:rPr>
              <w:t>DevOps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עם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ניסיון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נרחב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בתכנון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,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הקמה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וניהול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של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תשתיות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ענן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באמצעות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</w:rPr>
              <w:t>Terraform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,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אוטומציה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של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תהליכי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</w:rPr>
              <w:t>CI/CD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,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וניהול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תצורה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בסביבות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</w:rPr>
              <w:t>Linux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ו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-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</w:rPr>
              <w:t>Windows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.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בעל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רקע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חזק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באבטחת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מידע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,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ניטור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מערכות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ובפיתוח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סקריפטים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ב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-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</w:rPr>
              <w:t>Python, Bash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ו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-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</w:rPr>
              <w:t>PowerShell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.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שחקן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צוות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יוזם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ואפקטיבי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,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עם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ראייה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מערכתית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רחבה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ויכולת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למידה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 xml:space="preserve"> </w:t>
            </w:r>
            <w:r w:rsidRPr="00DD2E80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מהירה</w:t>
            </w:r>
            <w:r w:rsidRPr="00DD2E80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.</w:t>
            </w:r>
          </w:p>
          <w:p w14:paraId="46FB7CB8" w14:textId="6323E45F" w:rsidR="00676E8F" w:rsidRPr="00676E8F" w:rsidRDefault="00A57C50" w:rsidP="00DD2E80">
            <w:pPr>
              <w:pStyle w:val="3"/>
              <w:bidi/>
              <w:spacing w:before="0" w:after="0" w:line="276" w:lineRule="auto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</w:pPr>
            <w:r>
              <w:rPr>
                <w:rFonts w:ascii="Tahoma" w:hAnsi="Tahoma"/>
                <w:rtl/>
              </w:rPr>
              <w:br/>
            </w:r>
            <w:r w:rsidR="00870082">
              <w:rPr>
                <w:rFonts w:ascii="Tahoma" w:hAnsi="Tahoma" w:hint="cs"/>
                <w:rtl/>
              </w:rPr>
              <w:t>טכנולוגיות ומיומנויות</w:t>
            </w:r>
            <w:r w:rsidR="00B3075F" w:rsidRPr="000C2CA2">
              <w:rPr>
                <w:rFonts w:ascii="Tahoma" w:hAnsi="Tahoma"/>
                <w:rtl/>
              </w:rPr>
              <w:t>:</w:t>
            </w:r>
            <w:r w:rsidR="0097699F" w:rsidRPr="000C2CA2">
              <w:rPr>
                <w:rFonts w:ascii="Tahoma" w:hAnsi="Tahoma"/>
              </w:rPr>
              <w:br/>
            </w:r>
            <w:r w:rsidR="00676E8F" w:rsidRP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ענן</w:t>
            </w:r>
            <w:r w:rsidR="00676E8F"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 xml:space="preserve"> </w:t>
            </w:r>
            <w:r w:rsidR="00676E8F" w:rsidRP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ותשתיות</w:t>
            </w:r>
            <w:r w:rsid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:</w:t>
            </w:r>
          </w:p>
          <w:p w14:paraId="655FA668" w14:textId="77777777" w:rsidR="00676E8F" w:rsidRPr="00676E8F" w:rsidRDefault="00676E8F" w:rsidP="00676E8F">
            <w:pPr>
              <w:pStyle w:val="3"/>
              <w:spacing w:before="0" w:after="0" w:line="276" w:lineRule="auto"/>
              <w:jc w:val="right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</w:pPr>
            <w:r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AWS, GCP, Azure, Terraform</w:t>
            </w:r>
          </w:p>
          <w:p w14:paraId="217FBEE5" w14:textId="1969B493" w:rsidR="00676E8F" w:rsidRPr="00676E8F" w:rsidRDefault="00870082" w:rsidP="00676E8F">
            <w:pPr>
              <w:pStyle w:val="3"/>
              <w:spacing w:before="0" w:after="0" w:line="276" w:lineRule="auto"/>
              <w:jc w:val="right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</w:pPr>
            <w:r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אבטחת מידע ופרוטוקולים:</w:t>
            </w:r>
          </w:p>
          <w:p w14:paraId="3FEE7B27" w14:textId="07411AFC" w:rsidR="00676E8F" w:rsidRPr="00676E8F" w:rsidRDefault="00870082" w:rsidP="00676E8F">
            <w:pPr>
              <w:pStyle w:val="3"/>
              <w:spacing w:before="0" w:after="0" w:line="276" w:lineRule="auto"/>
              <w:jc w:val="right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</w:pPr>
            <w:r w:rsidRP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 xml:space="preserve">WAF, SSL/TLS, PKI, </w:t>
            </w:r>
            <w:proofErr w:type="spellStart"/>
            <w:r w:rsidRP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QRadar</w:t>
            </w:r>
            <w:proofErr w:type="spellEnd"/>
            <w:r w:rsidRP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, Qualys</w:t>
            </w:r>
            <w:r w:rsid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:</w:t>
            </w:r>
            <w:r w:rsidR="00676E8F"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:</w:t>
            </w:r>
            <w:r w:rsidR="00676E8F"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Orchestration</w:t>
            </w:r>
            <w:r w:rsidR="00676E8F" w:rsidRP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קונטיינרים</w:t>
            </w:r>
            <w:r w:rsidR="00676E8F"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 xml:space="preserve"> </w:t>
            </w:r>
            <w:r w:rsid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ו</w:t>
            </w:r>
          </w:p>
          <w:p w14:paraId="3FBBB69D" w14:textId="480A704E" w:rsidR="00676E8F" w:rsidRPr="00676E8F" w:rsidRDefault="00676E8F" w:rsidP="00676E8F">
            <w:pPr>
              <w:pStyle w:val="3"/>
              <w:spacing w:before="0" w:after="0" w:line="276" w:lineRule="auto"/>
              <w:jc w:val="right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</w:pPr>
            <w:r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Docker, Kubernetes, Helm</w:t>
            </w:r>
          </w:p>
          <w:p w14:paraId="1F597F67" w14:textId="37DDDD8A" w:rsidR="00676E8F" w:rsidRPr="00676E8F" w:rsidRDefault="00870082" w:rsidP="00676E8F">
            <w:pPr>
              <w:pStyle w:val="3"/>
              <w:spacing w:before="0" w:after="0" w:line="276" w:lineRule="auto"/>
              <w:jc w:val="right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</w:pPr>
            <w:r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:</w:t>
            </w:r>
            <w:r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CI/CD</w:t>
            </w:r>
            <w:r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אוטומציה ו</w:t>
            </w:r>
            <w:r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br/>
            </w:r>
            <w:r>
              <w:t xml:space="preserve"> </w:t>
            </w:r>
            <w:r w:rsidRP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 xml:space="preserve">GitHub Actions, Azure DevOps, </w:t>
            </w:r>
            <w:proofErr w:type="spellStart"/>
            <w:r w:rsidRP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ArgoCD</w:t>
            </w:r>
            <w:proofErr w:type="spellEnd"/>
            <w:r w:rsidRP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, SSDLC</w:t>
            </w:r>
            <w:r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br/>
            </w:r>
            <w:r w:rsidR="00676E8F" w:rsidRP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ניטור</w:t>
            </w:r>
            <w:r w:rsidR="00676E8F"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ואנליטיקה</w:t>
            </w:r>
            <w:proofErr w:type="spellEnd"/>
            <w:r w:rsid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:</w:t>
            </w:r>
          </w:p>
          <w:p w14:paraId="07C1E766" w14:textId="75E49FEA" w:rsidR="00676E8F" w:rsidRPr="00676E8F" w:rsidRDefault="00870082" w:rsidP="00676E8F">
            <w:pPr>
              <w:pStyle w:val="3"/>
              <w:spacing w:before="0" w:after="0" w:line="276" w:lineRule="auto"/>
              <w:jc w:val="right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</w:pPr>
            <w:r w:rsidRP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Prometheus, Grafana, Dynatrace, Splunk, SolarWinds</w:t>
            </w:r>
            <w:r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br/>
            </w:r>
            <w:proofErr w:type="spellStart"/>
            <w:r w:rsidR="00676E8F" w:rsidRP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סקריפטינג</w:t>
            </w:r>
            <w:proofErr w:type="spellEnd"/>
            <w:r w:rsidR="00676E8F"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ומערכות</w:t>
            </w:r>
            <w:r w:rsid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:</w:t>
            </w:r>
          </w:p>
          <w:p w14:paraId="3A97AD34" w14:textId="1B965FB8" w:rsidR="00676E8F" w:rsidRPr="00676E8F" w:rsidRDefault="00870082" w:rsidP="00676E8F">
            <w:pPr>
              <w:pStyle w:val="3"/>
              <w:spacing w:before="0" w:after="0" w:line="276" w:lineRule="auto"/>
              <w:jc w:val="right"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</w:pPr>
            <w:r w:rsidRP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Linux, Windows, Bash, Python, PowerShell</w:t>
            </w:r>
            <w:r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br/>
            </w:r>
            <w:r w:rsidR="00676E8F" w:rsidRP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מ</w:t>
            </w:r>
            <w:r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סדי נתונים</w:t>
            </w:r>
            <w:r w:rsidR="00676E8F">
              <w:rPr>
                <w:rFonts w:ascii="Tahoma" w:eastAsiaTheme="minorEastAsia" w:hAnsi="Tahoma" w:hint="cs"/>
                <w:b w:val="0"/>
                <w:bCs w:val="0"/>
                <w:caps w:val="0"/>
                <w:color w:val="auto"/>
                <w:sz w:val="18"/>
                <w:szCs w:val="18"/>
                <w:rtl/>
              </w:rPr>
              <w:t>:</w:t>
            </w:r>
          </w:p>
          <w:p w14:paraId="4A92C152" w14:textId="2334C1E7" w:rsidR="00B3075F" w:rsidRPr="000C2CA2" w:rsidRDefault="00676E8F" w:rsidP="00676E8F">
            <w:pPr>
              <w:pStyle w:val="3"/>
              <w:bidi/>
              <w:spacing w:before="0" w:after="0" w:line="276" w:lineRule="auto"/>
              <w:jc w:val="both"/>
              <w:rPr>
                <w:rFonts w:ascii="Tahoma" w:hAnsi="Tahoma"/>
                <w:rtl/>
              </w:rPr>
            </w:pPr>
            <w:r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 xml:space="preserve">MySQL, </w:t>
            </w:r>
            <w:r w:rsidR="0087008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MS</w:t>
            </w:r>
            <w:r w:rsidRPr="00676E8F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szCs w:val="18"/>
              </w:rPr>
              <w:t>SQL</w:t>
            </w:r>
          </w:p>
          <w:p w14:paraId="327F222E" w14:textId="56FB9B66" w:rsidR="00FD6B54" w:rsidRPr="000C2CA2" w:rsidRDefault="00FD6B54" w:rsidP="001747DF">
            <w:pPr>
              <w:pStyle w:val="3"/>
              <w:bidi/>
              <w:rPr>
                <w:rFonts w:ascii="Tahoma" w:eastAsiaTheme="minorEastAsia" w:hAnsi="Tahoma"/>
                <w:color w:val="auto"/>
                <w:sz w:val="18"/>
                <w:rtl/>
              </w:rPr>
            </w:pPr>
            <w:r w:rsidRPr="000C2CA2">
              <w:rPr>
                <w:rFonts w:ascii="Tahoma" w:hAnsi="Tahoma"/>
                <w:rtl/>
              </w:rPr>
              <w:t>קצת עליי</w:t>
            </w:r>
          </w:p>
          <w:p w14:paraId="47C9EFC8" w14:textId="5CAE89D3" w:rsidR="00FD6B54" w:rsidRPr="000C2CA2" w:rsidRDefault="00FD6B54" w:rsidP="001747DF">
            <w:pPr>
              <w:pStyle w:val="3"/>
              <w:tabs>
                <w:tab w:val="right" w:pos="3197"/>
              </w:tabs>
              <w:bidi/>
              <w:ind w:right="283"/>
              <w:rPr>
                <w:rFonts w:ascii="Tahoma" w:hAnsi="Tahoma"/>
                <w:sz w:val="18"/>
                <w:szCs w:val="18"/>
                <w:rtl/>
              </w:rPr>
            </w:pPr>
            <w:r w:rsidRPr="000C2CA2"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4"/>
                <w:szCs w:val="18"/>
                <w:rtl/>
              </w:rPr>
              <w:t>חרוץ, מסור, שאפתן, מאורגן ולומד מהר.</w:t>
            </w:r>
          </w:p>
          <w:sdt>
            <w:sdtPr>
              <w:rPr>
                <w:rFonts w:ascii="Tahoma" w:hAnsi="Tahoma"/>
                <w:rtl/>
              </w:rPr>
              <w:id w:val="-1954003311"/>
              <w:placeholder>
                <w:docPart w:val="316720BC7D0D45459EBD8D286DF48E49"/>
              </w:placeholder>
              <w:temporary/>
              <w:showingPlcHdr/>
              <w15:appearance w15:val="hidden"/>
            </w:sdtPr>
            <w:sdtContent>
              <w:p w14:paraId="5ED4D6D6" w14:textId="0B11DFF8" w:rsidR="00036450" w:rsidRPr="000C2CA2" w:rsidRDefault="00CB0055" w:rsidP="001747DF">
                <w:pPr>
                  <w:pStyle w:val="3"/>
                  <w:bidi/>
                  <w:rPr>
                    <w:rFonts w:ascii="Tahoma" w:hAnsi="Tahoma"/>
                  </w:rPr>
                </w:pPr>
                <w:r w:rsidRPr="000C2CA2">
                  <w:rPr>
                    <w:rFonts w:ascii="Tahoma" w:hAnsi="Tahoma"/>
                    <w:b w:val="0"/>
                    <w:rtl/>
                    <w:lang w:eastAsia="he"/>
                  </w:rPr>
                  <w:t>פרטי קשר</w:t>
                </w:r>
              </w:p>
            </w:sdtContent>
          </w:sdt>
          <w:p w14:paraId="4C691CEA" w14:textId="77777777" w:rsidR="00676E8F" w:rsidRPr="00AE1B71" w:rsidRDefault="00000000" w:rsidP="00676E8F">
            <w:pPr>
              <w:bidi/>
              <w:rPr>
                <w:rFonts w:ascii="Tahoma" w:hAnsi="Tahoma"/>
                <w:sz w:val="14"/>
                <w:szCs w:val="18"/>
              </w:rPr>
            </w:pPr>
            <w:sdt>
              <w:sdtPr>
                <w:rPr>
                  <w:rFonts w:ascii="Tahoma" w:hAnsi="Tahoma"/>
                  <w:sz w:val="14"/>
                  <w:szCs w:val="18"/>
                  <w:rtl/>
                </w:rPr>
                <w:id w:val="1111563247"/>
                <w:placeholder>
                  <w:docPart w:val="1CFAC8344EC2460BA3160E3515247DC0"/>
                </w:placeholder>
                <w:temporary/>
                <w:showingPlcHdr/>
                <w15:appearance w15:val="hidden"/>
              </w:sdtPr>
              <w:sdtContent>
                <w:r w:rsidR="004D3011" w:rsidRPr="00AE1B71">
                  <w:rPr>
                    <w:rFonts w:ascii="Tahoma" w:hAnsi="Tahoma"/>
                    <w:sz w:val="14"/>
                    <w:szCs w:val="18"/>
                    <w:rtl/>
                    <w:lang w:eastAsia="he"/>
                  </w:rPr>
                  <w:t>טלפון:</w:t>
                </w:r>
              </w:sdtContent>
            </w:sdt>
            <w:r w:rsidR="00676E8F" w:rsidRPr="00AE1B71">
              <w:rPr>
                <w:rFonts w:ascii="Tahoma" w:hAnsi="Tahoma" w:hint="cs"/>
                <w:sz w:val="14"/>
                <w:szCs w:val="18"/>
                <w:rtl/>
              </w:rPr>
              <w:t xml:space="preserve"> </w:t>
            </w:r>
            <w:r w:rsidR="00676E8F" w:rsidRPr="00AE1B71">
              <w:rPr>
                <w:rFonts w:ascii="Tahoma" w:hAnsi="Tahoma"/>
                <w:sz w:val="14"/>
                <w:szCs w:val="18"/>
                <w:rtl/>
              </w:rPr>
              <w:t>0546-610754</w:t>
            </w:r>
          </w:p>
          <w:p w14:paraId="60777670" w14:textId="76BF2319" w:rsidR="005D2AE4" w:rsidRPr="00AE1B71" w:rsidRDefault="00676E8F" w:rsidP="001747DF">
            <w:pPr>
              <w:bidi/>
              <w:rPr>
                <w:rFonts w:ascii="Tahoma" w:hAnsi="Tahoma"/>
                <w:sz w:val="14"/>
                <w:szCs w:val="18"/>
                <w:rtl/>
              </w:rPr>
            </w:pPr>
            <w:r w:rsidRPr="00AE1B71">
              <w:rPr>
                <w:rFonts w:ascii="Tahoma" w:hAnsi="Tahoma" w:hint="cs"/>
                <w:sz w:val="14"/>
                <w:szCs w:val="18"/>
                <w:rtl/>
              </w:rPr>
              <w:t>קישורים:</w:t>
            </w:r>
          </w:p>
          <w:p w14:paraId="673E67AA" w14:textId="5B1CC4E5" w:rsidR="0097699F" w:rsidRPr="000C2CA2" w:rsidRDefault="0097699F" w:rsidP="0097699F">
            <w:pPr>
              <w:pStyle w:val="af2"/>
              <w:ind w:left="115"/>
              <w:rPr>
                <w:rFonts w:ascii="Tahoma" w:hAnsi="Tahoma" w:cs="Tahoma"/>
              </w:rPr>
            </w:pPr>
            <w:hyperlink r:id="rId14">
              <w:r w:rsidRPr="000C2CA2">
                <w:rPr>
                  <w:rFonts w:ascii="Tahoma" w:hAnsi="Tahoma" w:cs="Tahoma"/>
                  <w:color w:val="B85A21"/>
                  <w:spacing w:val="-2"/>
                  <w:u w:val="single" w:color="B85A21"/>
                </w:rPr>
                <w:t>www.linkedin.com/in/imri-shorek</w:t>
              </w:r>
            </w:hyperlink>
            <w:r w:rsidR="001D5273" w:rsidRPr="000C2CA2">
              <w:rPr>
                <w:rFonts w:ascii="Tahoma" w:hAnsi="Tahoma" w:cs="Tahoma"/>
                <w:color w:val="B85A21"/>
                <w:spacing w:val="-2"/>
                <w:u w:val="single" w:color="B85A21"/>
              </w:rPr>
              <w:br/>
            </w:r>
            <w:hyperlink r:id="rId15" w:history="1">
              <w:r w:rsidR="001D5273" w:rsidRPr="000C2CA2">
                <w:rPr>
                  <w:rStyle w:val="Hyperlink"/>
                  <w:rFonts w:ascii="Tahoma" w:hAnsi="Tahoma"/>
                </w:rPr>
                <w:t>https://github.com/Imrishorek1</w:t>
              </w:r>
            </w:hyperlink>
          </w:p>
          <w:p w14:paraId="10627C86" w14:textId="32E64768" w:rsidR="005D2AE4" w:rsidRPr="00AE1B71" w:rsidRDefault="005D2AE4" w:rsidP="001747DF">
            <w:pPr>
              <w:bidi/>
              <w:rPr>
                <w:rFonts w:ascii="Tahoma" w:hAnsi="Tahoma"/>
                <w:sz w:val="14"/>
                <w:szCs w:val="18"/>
              </w:rPr>
            </w:pPr>
            <w:r w:rsidRPr="00AE1B71">
              <w:rPr>
                <w:rFonts w:ascii="Tahoma" w:hAnsi="Tahoma"/>
                <w:sz w:val="14"/>
                <w:szCs w:val="18"/>
                <w:rtl/>
              </w:rPr>
              <w:t>דואר אלקטרוני:</w:t>
            </w:r>
          </w:p>
          <w:p w14:paraId="5467503D" w14:textId="735A2532" w:rsidR="005D2AE4" w:rsidRPr="000C2CA2" w:rsidRDefault="005D2AE4" w:rsidP="0097699F">
            <w:pPr>
              <w:rPr>
                <w:rStyle w:val="Hyperlink"/>
                <w:rFonts w:ascii="Tahoma" w:hAnsi="Tahoma"/>
                <w:color w:val="auto"/>
                <w:u w:val="none"/>
              </w:rPr>
            </w:pPr>
            <w:r w:rsidRPr="000C2CA2">
              <w:rPr>
                <w:rFonts w:ascii="Tahoma" w:hAnsi="Tahoma"/>
              </w:rPr>
              <w:t>Imrishorek1@gmail.com</w:t>
            </w:r>
          </w:p>
          <w:p w14:paraId="41EB778B" w14:textId="28791C5F" w:rsidR="00FD6B54" w:rsidRPr="000C2CA2" w:rsidRDefault="00FD6B54" w:rsidP="0097699F">
            <w:pPr>
              <w:bidi/>
              <w:rPr>
                <w:rFonts w:ascii="Tahoma" w:hAnsi="Tahoma"/>
                <w:rtl/>
              </w:rPr>
            </w:pPr>
          </w:p>
        </w:tc>
        <w:tc>
          <w:tcPr>
            <w:tcW w:w="742" w:type="dxa"/>
          </w:tcPr>
          <w:p w14:paraId="0155EFC8" w14:textId="77777777" w:rsidR="001B2ABD" w:rsidRPr="000C2CA2" w:rsidRDefault="001B2ABD" w:rsidP="001747DF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</w:p>
        </w:tc>
        <w:tc>
          <w:tcPr>
            <w:tcW w:w="6377" w:type="dxa"/>
          </w:tcPr>
          <w:sdt>
            <w:sdtPr>
              <w:rPr>
                <w:rFonts w:ascii="Tahoma" w:hAnsi="Tahoma"/>
                <w:sz w:val="20"/>
                <w:szCs w:val="22"/>
                <w:rtl/>
              </w:rPr>
              <w:id w:val="1049110328"/>
              <w:placeholder>
                <w:docPart w:val="25A92D138702413AA0D03ADCCB548A5A"/>
              </w:placeholder>
              <w:temporary/>
              <w:showingPlcHdr/>
              <w15:appearance w15:val="hidden"/>
            </w:sdtPr>
            <w:sdtContent>
              <w:p w14:paraId="58DC8ECA" w14:textId="77777777" w:rsidR="001B2ABD" w:rsidRPr="00E412B1" w:rsidRDefault="00E25A26" w:rsidP="001747DF">
                <w:pPr>
                  <w:pStyle w:val="2"/>
                  <w:bidi/>
                  <w:rPr>
                    <w:rFonts w:ascii="Tahoma" w:hAnsi="Tahoma"/>
                    <w:sz w:val="20"/>
                    <w:szCs w:val="22"/>
                  </w:rPr>
                </w:pPr>
                <w:r w:rsidRPr="00E412B1">
                  <w:rPr>
                    <w:rFonts w:ascii="Tahoma" w:hAnsi="Tahoma"/>
                    <w:sz w:val="20"/>
                    <w:szCs w:val="20"/>
                    <w:rtl/>
                    <w:lang w:eastAsia="he"/>
                  </w:rPr>
                  <w:t>השכלה</w:t>
                </w:r>
              </w:p>
            </w:sdtContent>
          </w:sdt>
          <w:p w14:paraId="205ED1FF" w14:textId="01732D7B" w:rsidR="00036450" w:rsidRPr="000C2CA2" w:rsidRDefault="00690BFB" w:rsidP="001747DF">
            <w:pPr>
              <w:pStyle w:val="4"/>
              <w:bidi/>
              <w:rPr>
                <w:rFonts w:ascii="Tahoma" w:hAnsi="Tahoma"/>
                <w:szCs w:val="18"/>
              </w:rPr>
            </w:pPr>
            <w:r w:rsidRPr="000C2CA2">
              <w:rPr>
                <w:rFonts w:ascii="Tahoma" w:hAnsi="Tahoma"/>
                <w:szCs w:val="18"/>
                <w:rtl/>
              </w:rPr>
              <w:t xml:space="preserve">קורס סייבר ואבטחת מידע במכללת </w:t>
            </w:r>
            <w:proofErr w:type="spellStart"/>
            <w:r w:rsidRPr="000C2CA2">
              <w:rPr>
                <w:rFonts w:ascii="Tahoma" w:hAnsi="Tahoma"/>
                <w:szCs w:val="18"/>
              </w:rPr>
              <w:t>HackerU</w:t>
            </w:r>
            <w:proofErr w:type="spellEnd"/>
          </w:p>
          <w:p w14:paraId="4677E76D" w14:textId="7CA866A1" w:rsidR="00FD6B54" w:rsidRPr="00B20D8D" w:rsidRDefault="00B20D8D" w:rsidP="001747DF">
            <w:pPr>
              <w:bidi/>
              <w:rPr>
                <w:rFonts w:ascii="Tahoma" w:hAnsi="Tahoma"/>
                <w:i/>
                <w:iCs/>
                <w:szCs w:val="18"/>
                <w:rtl/>
              </w:rPr>
            </w:pPr>
            <w:r w:rsidRPr="00B20D8D">
              <w:rPr>
                <w:rFonts w:ascii="Tahoma" w:hAnsi="Tahoma" w:hint="cs"/>
                <w:i/>
                <w:iCs/>
                <w:szCs w:val="18"/>
                <w:rtl/>
              </w:rPr>
              <w:t>או</w:t>
            </w:r>
            <w:r>
              <w:rPr>
                <w:rFonts w:ascii="Tahoma" w:hAnsi="Tahoma" w:hint="cs"/>
                <w:i/>
                <w:iCs/>
                <w:szCs w:val="18"/>
                <w:rtl/>
              </w:rPr>
              <w:t>גוסט</w:t>
            </w:r>
            <w:r w:rsidRPr="00B20D8D">
              <w:rPr>
                <w:rFonts w:ascii="Tahoma" w:hAnsi="Tahoma" w:hint="cs"/>
                <w:i/>
                <w:iCs/>
                <w:szCs w:val="18"/>
                <w:rtl/>
              </w:rPr>
              <w:t xml:space="preserve"> 2020 </w:t>
            </w:r>
            <w:r w:rsidRPr="00B20D8D">
              <w:rPr>
                <w:rFonts w:ascii="Tahoma" w:hAnsi="Tahoma"/>
                <w:i/>
                <w:iCs/>
                <w:szCs w:val="18"/>
                <w:rtl/>
              </w:rPr>
              <w:t>–</w:t>
            </w:r>
            <w:r w:rsidRPr="00B20D8D">
              <w:rPr>
                <w:rFonts w:ascii="Tahoma" w:hAnsi="Tahoma" w:hint="cs"/>
                <w:i/>
                <w:iCs/>
                <w:szCs w:val="18"/>
                <w:rtl/>
              </w:rPr>
              <w:t xml:space="preserve"> דצמבר 2021</w:t>
            </w:r>
          </w:p>
          <w:p w14:paraId="5A23E4FF" w14:textId="739FBC81" w:rsidR="00036450" w:rsidRPr="000C2CA2" w:rsidRDefault="0097699F" w:rsidP="001747DF">
            <w:pPr>
              <w:bidi/>
              <w:rPr>
                <w:rFonts w:ascii="Tahoma" w:hAnsi="Tahoma"/>
                <w:szCs w:val="18"/>
                <w:rtl/>
                <w:lang w:eastAsia="he"/>
              </w:rPr>
            </w:pPr>
            <w:r w:rsidRPr="000C2CA2">
              <w:rPr>
                <w:rFonts w:ascii="Tahoma" w:hAnsi="Tahoma"/>
                <w:szCs w:val="18"/>
                <w:rtl/>
                <w:lang w:eastAsia="he"/>
              </w:rPr>
              <w:t xml:space="preserve">תעודת גמר </w:t>
            </w:r>
            <w:r w:rsidR="00FD6B54" w:rsidRPr="000C2CA2">
              <w:rPr>
                <w:rFonts w:ascii="Tahoma" w:hAnsi="Tahoma"/>
                <w:szCs w:val="18"/>
                <w:rtl/>
                <w:lang w:eastAsia="he"/>
              </w:rPr>
              <w:t>עם ציון 93.2.</w:t>
            </w:r>
          </w:p>
          <w:p w14:paraId="2E14EDB1" w14:textId="3477B7B8" w:rsidR="00036450" w:rsidRPr="000C2CA2" w:rsidRDefault="005B41CA" w:rsidP="001747DF">
            <w:pPr>
              <w:pStyle w:val="4"/>
              <w:bidi/>
              <w:rPr>
                <w:rFonts w:ascii="Tahoma" w:hAnsi="Tahoma"/>
                <w:szCs w:val="18"/>
              </w:rPr>
            </w:pPr>
            <w:r w:rsidRPr="000C2CA2">
              <w:rPr>
                <w:rFonts w:ascii="Tahoma" w:hAnsi="Tahoma"/>
                <w:szCs w:val="18"/>
                <w:rtl/>
              </w:rPr>
              <w:t>תואר ראשון ושני בשפה וספרות ערבית ב</w:t>
            </w:r>
            <w:r w:rsidR="00FD6B54" w:rsidRPr="000C2CA2">
              <w:rPr>
                <w:rFonts w:ascii="Tahoma" w:hAnsi="Tahoma"/>
                <w:szCs w:val="18"/>
                <w:rtl/>
              </w:rPr>
              <w:t>אונ' בר אילן</w:t>
            </w:r>
          </w:p>
          <w:p w14:paraId="73EF7E15" w14:textId="0D9DE929" w:rsidR="00036450" w:rsidRPr="00B20D8D" w:rsidRDefault="00FD6B54" w:rsidP="001747DF">
            <w:pPr>
              <w:pStyle w:val="a6"/>
              <w:bidi/>
              <w:rPr>
                <w:rFonts w:ascii="Tahoma" w:hAnsi="Tahoma"/>
                <w:i/>
                <w:iCs/>
                <w:szCs w:val="18"/>
              </w:rPr>
            </w:pPr>
            <w:r w:rsidRPr="00B20D8D">
              <w:rPr>
                <w:rFonts w:ascii="Tahoma" w:hAnsi="Tahoma"/>
                <w:i/>
                <w:iCs/>
                <w:szCs w:val="18"/>
                <w:rtl/>
              </w:rPr>
              <w:t>2013</w:t>
            </w:r>
            <w:r w:rsidR="00036450" w:rsidRPr="00B20D8D">
              <w:rPr>
                <w:rFonts w:ascii="Tahoma" w:hAnsi="Tahoma"/>
                <w:i/>
                <w:iCs/>
                <w:szCs w:val="18"/>
                <w:rtl/>
                <w:lang w:eastAsia="he"/>
              </w:rPr>
              <w:t xml:space="preserve"> </w:t>
            </w:r>
            <w:r w:rsidRPr="00B20D8D">
              <w:rPr>
                <w:rFonts w:ascii="Tahoma" w:hAnsi="Tahoma"/>
                <w:i/>
                <w:iCs/>
                <w:szCs w:val="18"/>
                <w:rtl/>
                <w:lang w:eastAsia="he"/>
              </w:rPr>
              <w:t>–</w:t>
            </w:r>
            <w:r w:rsidR="00036450" w:rsidRPr="00B20D8D">
              <w:rPr>
                <w:rFonts w:ascii="Tahoma" w:hAnsi="Tahoma"/>
                <w:i/>
                <w:iCs/>
                <w:szCs w:val="18"/>
                <w:rtl/>
                <w:lang w:eastAsia="he"/>
              </w:rPr>
              <w:t xml:space="preserve"> </w:t>
            </w:r>
            <w:r w:rsidR="0053433E" w:rsidRPr="00B20D8D">
              <w:rPr>
                <w:rFonts w:ascii="Tahoma" w:hAnsi="Tahoma"/>
                <w:i/>
                <w:iCs/>
                <w:szCs w:val="18"/>
                <w:rtl/>
              </w:rPr>
              <w:t>2016</w:t>
            </w:r>
          </w:p>
          <w:p w14:paraId="7D4D0BB9" w14:textId="53E2A128" w:rsidR="0053433E" w:rsidRPr="000C2CA2" w:rsidRDefault="0097699F" w:rsidP="001747DF">
            <w:pPr>
              <w:bidi/>
              <w:rPr>
                <w:rFonts w:ascii="Tahoma" w:hAnsi="Tahoma"/>
                <w:szCs w:val="18"/>
                <w:rtl/>
                <w:lang w:eastAsia="he"/>
              </w:rPr>
            </w:pPr>
            <w:r w:rsidRPr="000C2CA2">
              <w:rPr>
                <w:rFonts w:ascii="Tahoma" w:hAnsi="Tahoma"/>
                <w:szCs w:val="18"/>
                <w:rtl/>
                <w:lang w:eastAsia="he"/>
              </w:rPr>
              <w:t xml:space="preserve">תעודת גמר </w:t>
            </w:r>
            <w:r w:rsidR="0053433E" w:rsidRPr="000C2CA2">
              <w:rPr>
                <w:rFonts w:ascii="Tahoma" w:hAnsi="Tahoma"/>
                <w:szCs w:val="18"/>
                <w:rtl/>
                <w:lang w:eastAsia="he"/>
              </w:rPr>
              <w:t>עם ציון 94.5.</w:t>
            </w:r>
          </w:p>
          <w:p w14:paraId="45C4E337" w14:textId="3986917C" w:rsidR="00036450" w:rsidRPr="000C2CA2" w:rsidRDefault="00036450" w:rsidP="001747DF">
            <w:pPr>
              <w:bidi/>
              <w:rPr>
                <w:rFonts w:ascii="Tahoma" w:hAnsi="Tahoma"/>
              </w:rPr>
            </w:pPr>
          </w:p>
          <w:sdt>
            <w:sdtPr>
              <w:rPr>
                <w:rFonts w:ascii="Tahoma" w:hAnsi="Tahoma"/>
                <w:szCs w:val="22"/>
                <w:rtl/>
              </w:rPr>
              <w:id w:val="1001553383"/>
              <w:placeholder>
                <w:docPart w:val="0B27AC382EFA4580A2259A972B8D83F6"/>
              </w:placeholder>
              <w:temporary/>
              <w:showingPlcHdr/>
              <w15:appearance w15:val="hidden"/>
            </w:sdtPr>
            <w:sdtContent>
              <w:p w14:paraId="2D4D8AED" w14:textId="77777777" w:rsidR="00036450" w:rsidRPr="000C2CA2" w:rsidRDefault="00036450" w:rsidP="001747DF">
                <w:pPr>
                  <w:pStyle w:val="2"/>
                  <w:bidi/>
                  <w:rPr>
                    <w:rFonts w:ascii="Tahoma" w:hAnsi="Tahoma"/>
                    <w:szCs w:val="22"/>
                  </w:rPr>
                </w:pPr>
                <w:r w:rsidRPr="000C2CA2">
                  <w:rPr>
                    <w:rFonts w:ascii="Tahoma" w:hAnsi="Tahoma"/>
                    <w:szCs w:val="22"/>
                    <w:rtl/>
                    <w:lang w:eastAsia="he"/>
                  </w:rPr>
                  <w:t>ניסיון תעסוקתי</w:t>
                </w:r>
              </w:p>
            </w:sdtContent>
          </w:sdt>
          <w:p w14:paraId="565FB7B7" w14:textId="7ACB00A3" w:rsidR="00EC3DC1" w:rsidRPr="00EC3DC1" w:rsidRDefault="00EC3DC1" w:rsidP="00EC3DC1">
            <w:pPr>
              <w:bidi/>
              <w:rPr>
                <w:rFonts w:ascii="Tahoma" w:hAnsi="Tahoma"/>
                <w:sz w:val="14"/>
                <w:szCs w:val="18"/>
              </w:rPr>
            </w:pPr>
            <w:r w:rsidRPr="00EC3DC1">
              <w:rPr>
                <w:rFonts w:ascii="Tahoma" w:hAnsi="Tahoma"/>
                <w:b/>
                <w:bCs/>
                <w:sz w:val="14"/>
                <w:szCs w:val="18"/>
                <w:rtl/>
              </w:rPr>
              <w:t>מומחה ניטור ענן – בנק מזרחי</w:t>
            </w:r>
            <w:r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 xml:space="preserve"> </w:t>
            </w:r>
            <w:r>
              <w:rPr>
                <w:rFonts w:ascii="Tahoma" w:hAnsi="Tahoma" w:hint="cs"/>
                <w:sz w:val="14"/>
                <w:szCs w:val="18"/>
                <w:rtl/>
              </w:rPr>
              <w:t>(</w:t>
            </w:r>
            <w:r w:rsidRPr="00EC3DC1">
              <w:rPr>
                <w:rFonts w:ascii="Tahoma" w:hAnsi="Tahoma"/>
                <w:sz w:val="14"/>
                <w:szCs w:val="18"/>
                <w:rtl/>
              </w:rPr>
              <w:t>עובד דרך</w:t>
            </w:r>
            <w:r w:rsidRPr="00EC3DC1">
              <w:rPr>
                <w:rFonts w:ascii="Tahoma" w:hAnsi="Tahoma"/>
                <w:sz w:val="14"/>
                <w:szCs w:val="18"/>
              </w:rPr>
              <w:t xml:space="preserve"> </w:t>
            </w:r>
            <w:proofErr w:type="spellStart"/>
            <w:r w:rsidRPr="00EC3DC1">
              <w:rPr>
                <w:rFonts w:ascii="Tahoma" w:hAnsi="Tahoma"/>
                <w:sz w:val="14"/>
                <w:szCs w:val="18"/>
              </w:rPr>
              <w:t>Comblack</w:t>
            </w:r>
            <w:proofErr w:type="spellEnd"/>
            <w:r>
              <w:rPr>
                <w:rFonts w:ascii="Tahoma" w:hAnsi="Tahoma" w:hint="cs"/>
                <w:sz w:val="14"/>
                <w:szCs w:val="18"/>
                <w:rtl/>
              </w:rPr>
              <w:t>)</w:t>
            </w:r>
            <w:r w:rsidRPr="00EC3DC1">
              <w:rPr>
                <w:rFonts w:ascii="Tahoma" w:hAnsi="Tahoma"/>
                <w:sz w:val="14"/>
                <w:szCs w:val="18"/>
              </w:rPr>
              <w:br/>
            </w:r>
            <w:r w:rsidRPr="00EC3DC1">
              <w:rPr>
                <w:rFonts w:ascii="Tahoma" w:hAnsi="Tahoma"/>
                <w:i/>
                <w:iCs/>
                <w:sz w:val="14"/>
                <w:szCs w:val="18"/>
                <w:rtl/>
              </w:rPr>
              <w:t>אוקטובר 2024 –</w:t>
            </w:r>
            <w:r w:rsidRPr="00EC3DC1">
              <w:rPr>
                <w:rFonts w:ascii="Tahoma" w:hAnsi="Tahoma"/>
                <w:sz w:val="14"/>
                <w:szCs w:val="18"/>
                <w:rtl/>
              </w:rPr>
              <w:t xml:space="preserve"> היום</w:t>
            </w:r>
          </w:p>
          <w:p w14:paraId="7BF5318B" w14:textId="77777777" w:rsidR="004C060C" w:rsidRPr="004C060C" w:rsidRDefault="004C060C" w:rsidP="004C060C">
            <w:pPr>
              <w:pStyle w:val="af4"/>
              <w:numPr>
                <w:ilvl w:val="0"/>
                <w:numId w:val="5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4C060C">
              <w:rPr>
                <w:rFonts w:ascii="Tahoma" w:hAnsi="Tahoma" w:hint="cs"/>
                <w:sz w:val="14"/>
                <w:szCs w:val="18"/>
                <w:rtl/>
              </w:rPr>
              <w:t>אפיון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והטמעת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מערכות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ניטור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Observability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עבור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sz w:val="14"/>
                <w:szCs w:val="18"/>
              </w:rPr>
              <w:t>AWS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Azure</w:t>
            </w:r>
          </w:p>
          <w:p w14:paraId="087A9A82" w14:textId="77777777" w:rsidR="004C060C" w:rsidRPr="004C060C" w:rsidRDefault="004C060C" w:rsidP="004C060C">
            <w:pPr>
              <w:pStyle w:val="af4"/>
              <w:numPr>
                <w:ilvl w:val="0"/>
                <w:numId w:val="5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4C060C">
              <w:rPr>
                <w:rFonts w:ascii="Tahoma" w:hAnsi="Tahoma" w:hint="cs"/>
                <w:sz w:val="14"/>
                <w:szCs w:val="18"/>
                <w:rtl/>
              </w:rPr>
              <w:t>כתיבת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נהלים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והנחיות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עבודה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,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הטמעת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sz w:val="14"/>
                <w:szCs w:val="18"/>
              </w:rPr>
              <w:t>Splunk, Dynatrace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SolarWinds</w:t>
            </w:r>
          </w:p>
          <w:p w14:paraId="62862E30" w14:textId="77777777" w:rsidR="004C060C" w:rsidRPr="004C060C" w:rsidRDefault="004C060C" w:rsidP="004C060C">
            <w:pPr>
              <w:pStyle w:val="af4"/>
              <w:numPr>
                <w:ilvl w:val="0"/>
                <w:numId w:val="5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4C060C">
              <w:rPr>
                <w:rFonts w:ascii="Tahoma" w:hAnsi="Tahoma" w:hint="cs"/>
                <w:sz w:val="14"/>
                <w:szCs w:val="18"/>
                <w:rtl/>
              </w:rPr>
              <w:t>ניהול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תעודות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דיגיטליות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,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הצפנה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PKI</w:t>
            </w:r>
          </w:p>
          <w:p w14:paraId="0834941A" w14:textId="7240480D" w:rsidR="00A45807" w:rsidRPr="00A45807" w:rsidRDefault="008E6CA9" w:rsidP="00EC3DC1">
            <w:pPr>
              <w:bidi/>
              <w:rPr>
                <w:rFonts w:ascii="Tahoma" w:hAnsi="Tahoma"/>
                <w:szCs w:val="18"/>
                <w:rtl/>
              </w:rPr>
            </w:pPr>
            <w:r w:rsidRPr="000C2CA2">
              <w:rPr>
                <w:rFonts w:ascii="Tahoma" w:hAnsi="Tahoma"/>
                <w:b/>
                <w:bCs/>
                <w:szCs w:val="18"/>
              </w:rPr>
              <w:t>DevOps Engineer</w:t>
            </w:r>
            <w:r w:rsidRPr="000C2CA2">
              <w:rPr>
                <w:rFonts w:ascii="Tahoma" w:hAnsi="Tahoma"/>
                <w:b/>
                <w:bCs/>
                <w:szCs w:val="18"/>
                <w:rtl/>
              </w:rPr>
              <w:t xml:space="preserve"> </w:t>
            </w:r>
            <w:proofErr w:type="spellStart"/>
            <w:r w:rsidRPr="000C2CA2">
              <w:rPr>
                <w:rFonts w:ascii="Tahoma" w:hAnsi="Tahoma"/>
                <w:b/>
                <w:bCs/>
                <w:szCs w:val="18"/>
                <w:rtl/>
              </w:rPr>
              <w:t>במלם</w:t>
            </w:r>
            <w:proofErr w:type="spellEnd"/>
            <w:r w:rsidRPr="000C2CA2">
              <w:rPr>
                <w:rFonts w:ascii="Tahoma" w:hAnsi="Tahoma"/>
                <w:b/>
                <w:bCs/>
                <w:szCs w:val="18"/>
                <w:rtl/>
              </w:rPr>
              <w:t xml:space="preserve"> טים</w:t>
            </w:r>
            <w:r w:rsidRPr="000C2CA2">
              <w:rPr>
                <w:rFonts w:ascii="Tahoma" w:hAnsi="Tahoma"/>
                <w:b/>
                <w:bCs/>
                <w:szCs w:val="18"/>
                <w:rtl/>
              </w:rPr>
              <w:br/>
            </w:r>
            <w:r w:rsidR="000C2CA2" w:rsidRPr="000C2CA2">
              <w:rPr>
                <w:rFonts w:ascii="Tahoma" w:hAnsi="Tahoma"/>
                <w:szCs w:val="18"/>
              </w:rPr>
              <w:t xml:space="preserve"> </w:t>
            </w:r>
            <w:r w:rsidR="00A45807" w:rsidRPr="007516F5">
              <w:rPr>
                <w:rFonts w:ascii="Tahoma" w:hAnsi="Tahoma" w:hint="cs"/>
                <w:i/>
                <w:iCs/>
                <w:szCs w:val="18"/>
                <w:rtl/>
              </w:rPr>
              <w:t>יולי</w:t>
            </w:r>
            <w:r w:rsidR="00A45807" w:rsidRPr="007516F5">
              <w:rPr>
                <w:rFonts w:ascii="Tahoma" w:hAnsi="Tahoma"/>
                <w:i/>
                <w:iCs/>
                <w:szCs w:val="18"/>
                <w:rtl/>
              </w:rPr>
              <w:t xml:space="preserve"> 2023 </w:t>
            </w:r>
            <w:r w:rsidR="00EC3DC1" w:rsidRPr="007516F5">
              <w:rPr>
                <w:rFonts w:ascii="Tahoma" w:hAnsi="Tahoma" w:hint="cs"/>
                <w:i/>
                <w:iCs/>
                <w:szCs w:val="18"/>
                <w:rtl/>
              </w:rPr>
              <w:t xml:space="preserve">– </w:t>
            </w:r>
            <w:r w:rsidR="00EC3DC1" w:rsidRPr="00EC3DC1">
              <w:rPr>
                <w:rFonts w:ascii="Tahoma" w:hAnsi="Tahoma" w:hint="cs"/>
                <w:sz w:val="14"/>
                <w:szCs w:val="18"/>
                <w:rtl/>
              </w:rPr>
              <w:t>אוקטובר</w:t>
            </w:r>
            <w:r w:rsidR="00EC3DC1" w:rsidRPr="00EC3DC1">
              <w:rPr>
                <w:rFonts w:ascii="Tahoma" w:hAnsi="Tahoma"/>
                <w:i/>
                <w:iCs/>
                <w:sz w:val="14"/>
                <w:szCs w:val="18"/>
                <w:rtl/>
              </w:rPr>
              <w:t xml:space="preserve"> 2024</w:t>
            </w:r>
          </w:p>
          <w:p w14:paraId="218DD91F" w14:textId="77777777" w:rsidR="009F7CBB" w:rsidRPr="009F7CBB" w:rsidRDefault="009F7CBB" w:rsidP="009F7CBB">
            <w:pPr>
              <w:pStyle w:val="af4"/>
              <w:numPr>
                <w:ilvl w:val="0"/>
                <w:numId w:val="5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9F7CBB">
              <w:rPr>
                <w:rFonts w:ascii="Tahoma" w:hAnsi="Tahoma" w:hint="cs"/>
                <w:sz w:val="14"/>
                <w:szCs w:val="18"/>
                <w:rtl/>
              </w:rPr>
              <w:t>בניית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תשתיות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proofErr w:type="spellStart"/>
            <w:r w:rsidRPr="009F7CBB">
              <w:rPr>
                <w:rFonts w:ascii="Tahoma" w:hAnsi="Tahoma"/>
                <w:sz w:val="14"/>
                <w:szCs w:val="18"/>
              </w:rPr>
              <w:t>IaC</w:t>
            </w:r>
            <w:proofErr w:type="spellEnd"/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ב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9F7CBB">
              <w:rPr>
                <w:rFonts w:ascii="Tahoma" w:hAnsi="Tahoma"/>
                <w:sz w:val="14"/>
                <w:szCs w:val="18"/>
              </w:rPr>
              <w:t>AWS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באמצעות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/>
                <w:sz w:val="14"/>
                <w:szCs w:val="18"/>
              </w:rPr>
              <w:t>Terraform</w:t>
            </w:r>
          </w:p>
          <w:p w14:paraId="59CF3AEC" w14:textId="77777777" w:rsidR="009F7CBB" w:rsidRPr="009F7CBB" w:rsidRDefault="009F7CBB" w:rsidP="009F7CBB">
            <w:pPr>
              <w:pStyle w:val="af4"/>
              <w:numPr>
                <w:ilvl w:val="0"/>
                <w:numId w:val="5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9F7CBB">
              <w:rPr>
                <w:rFonts w:ascii="Tahoma" w:hAnsi="Tahoma" w:hint="cs"/>
                <w:sz w:val="14"/>
                <w:szCs w:val="18"/>
                <w:rtl/>
              </w:rPr>
              <w:t>ניהול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/>
                <w:sz w:val="14"/>
                <w:szCs w:val="18"/>
              </w:rPr>
              <w:t>Pipelines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,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סריקות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proofErr w:type="spellStart"/>
            <w:r w:rsidRPr="009F7CBB">
              <w:rPr>
                <w:rFonts w:ascii="Tahoma" w:hAnsi="Tahoma"/>
                <w:sz w:val="14"/>
                <w:szCs w:val="18"/>
              </w:rPr>
              <w:t>Trivy</w:t>
            </w:r>
            <w:proofErr w:type="spellEnd"/>
            <w:r w:rsidRPr="009F7CBB">
              <w:rPr>
                <w:rFonts w:ascii="Tahoma" w:hAnsi="Tahoma"/>
                <w:sz w:val="14"/>
                <w:szCs w:val="18"/>
              </w:rPr>
              <w:t>, SonarQube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והקשחת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אבטחה</w:t>
            </w:r>
          </w:p>
          <w:p w14:paraId="6A16ADAC" w14:textId="77777777" w:rsidR="009F7CBB" w:rsidRDefault="009F7CBB" w:rsidP="009F7CBB">
            <w:pPr>
              <w:pStyle w:val="af4"/>
              <w:numPr>
                <w:ilvl w:val="0"/>
                <w:numId w:val="5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9F7CBB">
              <w:rPr>
                <w:rFonts w:ascii="Tahoma" w:hAnsi="Tahoma" w:hint="cs"/>
                <w:sz w:val="14"/>
                <w:szCs w:val="18"/>
                <w:rtl/>
              </w:rPr>
              <w:t>אוטומציה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מלאה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של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תהליכים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עם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/>
                <w:sz w:val="14"/>
                <w:szCs w:val="18"/>
              </w:rPr>
              <w:t>Bash, Python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9F7CBB">
              <w:rPr>
                <w:rFonts w:ascii="Tahoma" w:hAnsi="Tahoma" w:hint="cs"/>
                <w:sz w:val="14"/>
                <w:szCs w:val="18"/>
                <w:rtl/>
              </w:rPr>
              <w:t>ו</w:t>
            </w:r>
            <w:r w:rsidRPr="009F7CBB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9F7CBB">
              <w:rPr>
                <w:rFonts w:ascii="Tahoma" w:hAnsi="Tahoma"/>
                <w:sz w:val="14"/>
                <w:szCs w:val="18"/>
              </w:rPr>
              <w:t>PowerShell</w:t>
            </w:r>
          </w:p>
          <w:p w14:paraId="3B414090" w14:textId="38532DF4" w:rsidR="0097699F" w:rsidRPr="009F7CBB" w:rsidRDefault="000C2CA2" w:rsidP="009F7CBB">
            <w:pPr>
              <w:bidi/>
              <w:rPr>
                <w:rFonts w:ascii="Tahoma" w:hAnsi="Tahoma"/>
                <w:sz w:val="14"/>
                <w:szCs w:val="18"/>
              </w:rPr>
            </w:pPr>
            <w:r w:rsidRPr="009F7CBB">
              <w:rPr>
                <w:rFonts w:ascii="Tahoma" w:hAnsi="Tahoma"/>
                <w:sz w:val="14"/>
                <w:szCs w:val="18"/>
              </w:rPr>
              <w:br/>
            </w:r>
            <w:r w:rsidR="00A10F7B" w:rsidRPr="009F7CBB">
              <w:rPr>
                <w:rFonts w:ascii="Tahoma" w:hAnsi="Tahoma"/>
                <w:b/>
                <w:bCs/>
                <w:szCs w:val="18"/>
              </w:rPr>
              <w:t>Support Engineer</w:t>
            </w:r>
            <w:r w:rsidR="0097699F" w:rsidRPr="009F7CBB">
              <w:rPr>
                <w:rFonts w:ascii="Tahoma" w:hAnsi="Tahoma"/>
                <w:b/>
                <w:bCs/>
                <w:szCs w:val="18"/>
                <w:rtl/>
              </w:rPr>
              <w:t xml:space="preserve"> בבנק </w:t>
            </w:r>
            <w:r w:rsidR="00EC3DC1" w:rsidRPr="009F7CBB">
              <w:rPr>
                <w:rFonts w:ascii="Tahoma" w:hAnsi="Tahoma" w:hint="cs"/>
                <w:b/>
                <w:bCs/>
                <w:szCs w:val="18"/>
                <w:rtl/>
              </w:rPr>
              <w:t>לאומי (דרך</w:t>
            </w:r>
            <w:r w:rsidR="00EC3DC1" w:rsidRPr="009F7CBB">
              <w:rPr>
                <w:rFonts w:ascii="Tahoma" w:hAnsi="Tahoma"/>
                <w:b/>
                <w:bCs/>
                <w:szCs w:val="18"/>
                <w:rtl/>
              </w:rPr>
              <w:t xml:space="preserve"> </w:t>
            </w:r>
            <w:proofErr w:type="spellStart"/>
            <w:r w:rsidR="00EC3DC1" w:rsidRPr="009F7CBB">
              <w:rPr>
                <w:rFonts w:ascii="Tahoma" w:hAnsi="Tahoma" w:hint="cs"/>
                <w:b/>
                <w:bCs/>
                <w:szCs w:val="18"/>
                <w:rtl/>
              </w:rPr>
              <w:t>מלם</w:t>
            </w:r>
            <w:proofErr w:type="spellEnd"/>
            <w:r w:rsidR="00EC3DC1" w:rsidRPr="009F7CBB">
              <w:rPr>
                <w:rFonts w:ascii="Tahoma" w:hAnsi="Tahoma"/>
                <w:b/>
                <w:bCs/>
                <w:szCs w:val="18"/>
                <w:rtl/>
              </w:rPr>
              <w:t xml:space="preserve"> </w:t>
            </w:r>
            <w:r w:rsidR="00EC3DC1" w:rsidRPr="009F7CBB">
              <w:rPr>
                <w:rFonts w:ascii="Tahoma" w:hAnsi="Tahoma" w:hint="cs"/>
                <w:b/>
                <w:bCs/>
                <w:szCs w:val="18"/>
                <w:rtl/>
              </w:rPr>
              <w:t>טים</w:t>
            </w:r>
            <w:r w:rsidR="00EC3DC1" w:rsidRPr="009F7CBB">
              <w:rPr>
                <w:rFonts w:ascii="Tahoma" w:hAnsi="Tahoma"/>
                <w:b/>
                <w:bCs/>
                <w:szCs w:val="18"/>
                <w:rtl/>
              </w:rPr>
              <w:t>)</w:t>
            </w:r>
            <w:r w:rsidR="0097699F" w:rsidRPr="009F7CBB">
              <w:rPr>
                <w:rFonts w:ascii="Tahoma" w:hAnsi="Tahoma"/>
                <w:b/>
                <w:bCs/>
                <w:szCs w:val="18"/>
                <w:rtl/>
              </w:rPr>
              <w:br/>
            </w:r>
            <w:r w:rsidR="00A45807" w:rsidRPr="009F7CBB">
              <w:rPr>
                <w:rFonts w:ascii="Tahoma" w:hAnsi="Tahoma"/>
                <w:i/>
                <w:iCs/>
                <w:szCs w:val="18"/>
                <w:rtl/>
              </w:rPr>
              <w:t>יולי 2022 – יוני 2023</w:t>
            </w:r>
          </w:p>
          <w:p w14:paraId="143A756A" w14:textId="77777777" w:rsidR="00870082" w:rsidRDefault="00870082" w:rsidP="00870082">
            <w:pPr>
              <w:pStyle w:val="a6"/>
              <w:numPr>
                <w:ilvl w:val="0"/>
                <w:numId w:val="2"/>
              </w:numPr>
              <w:bidi/>
              <w:rPr>
                <w:rFonts w:ascii="Tahoma" w:hAnsi="Tahoma"/>
                <w:szCs w:val="18"/>
                <w:lang w:val="en-IL"/>
              </w:rPr>
            </w:pPr>
            <w:r w:rsidRPr="00870082">
              <w:rPr>
                <w:rFonts w:ascii="Tahoma" w:hAnsi="Tahoma"/>
                <w:szCs w:val="18"/>
                <w:rtl/>
              </w:rPr>
              <w:t>תמיכה ב-500+ מפתחים גלובליים בתחומי</w:t>
            </w:r>
            <w:r w:rsidRPr="00870082">
              <w:rPr>
                <w:rFonts w:ascii="Tahoma" w:hAnsi="Tahoma"/>
                <w:szCs w:val="18"/>
                <w:lang w:val="en-IL"/>
              </w:rPr>
              <w:t xml:space="preserve"> DevOps, System </w:t>
            </w:r>
            <w:r w:rsidRPr="00870082">
              <w:rPr>
                <w:rFonts w:ascii="Tahoma" w:hAnsi="Tahoma"/>
                <w:szCs w:val="18"/>
                <w:rtl/>
              </w:rPr>
              <w:t>ו</w:t>
            </w:r>
            <w:r w:rsidRPr="00870082">
              <w:rPr>
                <w:rFonts w:ascii="Tahoma" w:hAnsi="Tahoma"/>
                <w:szCs w:val="18"/>
                <w:lang w:val="en-IL"/>
              </w:rPr>
              <w:t>-</w:t>
            </w:r>
          </w:p>
          <w:p w14:paraId="29CE43A0" w14:textId="5D276654" w:rsidR="0053433E" w:rsidRPr="00870082" w:rsidRDefault="009F7CBB" w:rsidP="00870082">
            <w:pPr>
              <w:pStyle w:val="a6"/>
              <w:bidi/>
              <w:rPr>
                <w:rFonts w:ascii="Tahoma" w:hAnsi="Tahoma"/>
                <w:szCs w:val="18"/>
                <w:lang w:val="en-IL"/>
              </w:rPr>
            </w:pPr>
            <w:r>
              <w:rPr>
                <w:rFonts w:ascii="Tahoma" w:hAnsi="Tahoma" w:hint="cs"/>
                <w:szCs w:val="18"/>
                <w:rtl/>
                <w:lang w:val="en-IL"/>
              </w:rPr>
              <w:t xml:space="preserve">             </w:t>
            </w:r>
            <w:r w:rsidR="00870082" w:rsidRPr="00870082">
              <w:rPr>
                <w:rFonts w:ascii="Tahoma" w:hAnsi="Tahoma"/>
                <w:szCs w:val="18"/>
                <w:lang w:val="en-IL"/>
              </w:rPr>
              <w:t>Networking</w:t>
            </w:r>
            <w:r>
              <w:rPr>
                <w:rFonts w:ascii="Tahoma" w:hAnsi="Tahoma" w:hint="cs"/>
                <w:szCs w:val="18"/>
                <w:rtl/>
                <w:lang w:val="en-IL"/>
              </w:rPr>
              <w:t xml:space="preserve">    </w:t>
            </w:r>
            <w:r w:rsidR="0097699F" w:rsidRPr="00870082">
              <w:rPr>
                <w:rFonts w:ascii="Tahoma" w:hAnsi="Tahoma"/>
                <w:b/>
                <w:bCs/>
                <w:szCs w:val="18"/>
              </w:rPr>
              <w:br/>
            </w:r>
            <w:r w:rsidR="0053433E" w:rsidRPr="00870082">
              <w:rPr>
                <w:rFonts w:ascii="Tahoma" w:hAnsi="Tahoma"/>
                <w:b/>
                <w:bCs/>
                <w:szCs w:val="18"/>
              </w:rPr>
              <w:t>SecOps</w:t>
            </w:r>
            <w:r w:rsidR="0053433E" w:rsidRPr="00870082">
              <w:rPr>
                <w:rFonts w:ascii="Tahoma" w:hAnsi="Tahoma"/>
                <w:b/>
                <w:bCs/>
                <w:szCs w:val="18"/>
                <w:rtl/>
              </w:rPr>
              <w:t xml:space="preserve"> ב-</w:t>
            </w:r>
            <w:proofErr w:type="spellStart"/>
            <w:r w:rsidR="0053433E" w:rsidRPr="00870082">
              <w:rPr>
                <w:rFonts w:ascii="Tahoma" w:hAnsi="Tahoma"/>
                <w:b/>
                <w:bCs/>
                <w:szCs w:val="18"/>
              </w:rPr>
              <w:t>GRSee</w:t>
            </w:r>
            <w:proofErr w:type="spellEnd"/>
            <w:r w:rsidR="0053433E" w:rsidRPr="00870082">
              <w:rPr>
                <w:rFonts w:ascii="Tahoma" w:hAnsi="Tahoma"/>
                <w:b/>
                <w:bCs/>
                <w:szCs w:val="18"/>
              </w:rPr>
              <w:t xml:space="preserve"> Consulting</w:t>
            </w:r>
          </w:p>
          <w:p w14:paraId="4D622E50" w14:textId="77777777" w:rsidR="00A45807" w:rsidRPr="00A45807" w:rsidRDefault="00A45807" w:rsidP="00A45807">
            <w:pPr>
              <w:bidi/>
              <w:rPr>
                <w:rFonts w:ascii="Tahoma" w:hAnsi="Tahoma"/>
                <w:i/>
                <w:iCs/>
                <w:szCs w:val="18"/>
                <w:rtl/>
              </w:rPr>
            </w:pPr>
            <w:r w:rsidRPr="00A45807">
              <w:rPr>
                <w:rFonts w:ascii="Tahoma" w:hAnsi="Tahoma" w:hint="cs"/>
                <w:i/>
                <w:iCs/>
                <w:szCs w:val="18"/>
                <w:rtl/>
              </w:rPr>
              <w:t>יוני</w:t>
            </w:r>
            <w:r w:rsidRPr="00A45807">
              <w:rPr>
                <w:rFonts w:ascii="Tahoma" w:hAnsi="Tahoma"/>
                <w:i/>
                <w:iCs/>
                <w:szCs w:val="18"/>
                <w:rtl/>
              </w:rPr>
              <w:t xml:space="preserve"> 2021 – </w:t>
            </w:r>
            <w:r w:rsidRPr="00A45807">
              <w:rPr>
                <w:rFonts w:ascii="Tahoma" w:hAnsi="Tahoma" w:hint="cs"/>
                <w:i/>
                <w:iCs/>
                <w:szCs w:val="18"/>
                <w:rtl/>
              </w:rPr>
              <w:t>מאי</w:t>
            </w:r>
            <w:r w:rsidRPr="00A45807">
              <w:rPr>
                <w:rFonts w:ascii="Tahoma" w:hAnsi="Tahoma"/>
                <w:i/>
                <w:iCs/>
                <w:szCs w:val="18"/>
                <w:rtl/>
              </w:rPr>
              <w:t xml:space="preserve"> 2022</w:t>
            </w:r>
          </w:p>
          <w:p w14:paraId="327F7860" w14:textId="77777777" w:rsidR="009F7CBB" w:rsidRPr="009F7CBB" w:rsidRDefault="009F7CBB" w:rsidP="009F7CBB">
            <w:pPr>
              <w:pStyle w:val="af4"/>
              <w:numPr>
                <w:ilvl w:val="0"/>
                <w:numId w:val="1"/>
              </w:numPr>
              <w:bidi/>
              <w:rPr>
                <w:rFonts w:ascii="Tahoma" w:hAnsi="Tahoma"/>
                <w:szCs w:val="18"/>
                <w:lang w:val="en-IL"/>
              </w:rPr>
            </w:pPr>
            <w:r w:rsidRPr="009F7CBB">
              <w:rPr>
                <w:rFonts w:ascii="Tahoma" w:hAnsi="Tahoma"/>
                <w:szCs w:val="18"/>
                <w:rtl/>
              </w:rPr>
              <w:t>ייעוץ ללקוחות בארץ ובחו"ל בסביבות</w:t>
            </w:r>
            <w:r w:rsidRPr="009F7CBB">
              <w:rPr>
                <w:rFonts w:ascii="Tahoma" w:hAnsi="Tahoma"/>
                <w:szCs w:val="18"/>
                <w:lang w:val="en-IL"/>
              </w:rPr>
              <w:t xml:space="preserve"> AWS/Azure/GCP</w:t>
            </w:r>
          </w:p>
          <w:p w14:paraId="5F39C521" w14:textId="77777777" w:rsidR="009F7CBB" w:rsidRPr="009F7CBB" w:rsidRDefault="009F7CBB" w:rsidP="009F7CBB">
            <w:pPr>
              <w:pStyle w:val="af4"/>
              <w:numPr>
                <w:ilvl w:val="0"/>
                <w:numId w:val="1"/>
              </w:numPr>
              <w:bidi/>
              <w:rPr>
                <w:rFonts w:ascii="Tahoma" w:hAnsi="Tahoma"/>
                <w:szCs w:val="18"/>
                <w:lang w:val="en-IL"/>
              </w:rPr>
            </w:pPr>
            <w:r w:rsidRPr="009F7CBB">
              <w:rPr>
                <w:rFonts w:ascii="Tahoma" w:hAnsi="Tahoma"/>
                <w:szCs w:val="18"/>
                <w:rtl/>
              </w:rPr>
              <w:t>זיהוי פרצות והדרכת צוותי פיתוח</w:t>
            </w:r>
          </w:p>
          <w:p w14:paraId="0057E2F4" w14:textId="70ACD1EC" w:rsidR="00036450" w:rsidRPr="00E412B1" w:rsidRDefault="004C060C" w:rsidP="001747DF">
            <w:pPr>
              <w:pStyle w:val="2"/>
              <w:bidi/>
              <w:rPr>
                <w:rFonts w:ascii="Tahoma" w:hAnsi="Tahoma"/>
                <w:sz w:val="20"/>
                <w:szCs w:val="22"/>
              </w:rPr>
            </w:pPr>
            <w:r w:rsidRPr="004C060C">
              <w:rPr>
                <w:rFonts w:ascii="Tahoma" w:hAnsi="Tahoma"/>
                <w:sz w:val="20"/>
                <w:szCs w:val="22"/>
                <w:rtl/>
              </w:rPr>
              <w:t xml:space="preserve"> </w:t>
            </w:r>
            <w:proofErr w:type="spellStart"/>
            <w:r w:rsidRPr="004C060C">
              <w:rPr>
                <w:rFonts w:ascii="Tahoma" w:hAnsi="Tahoma" w:hint="cs"/>
                <w:sz w:val="20"/>
                <w:szCs w:val="22"/>
                <w:rtl/>
              </w:rPr>
              <w:t>פרויקטי</w:t>
            </w:r>
            <w:proofErr w:type="spellEnd"/>
            <w:r w:rsidRPr="004C060C">
              <w:rPr>
                <w:rFonts w:ascii="Tahoma" w:hAnsi="Tahoma"/>
                <w:sz w:val="20"/>
                <w:szCs w:val="22"/>
                <w:rtl/>
              </w:rPr>
              <w:t xml:space="preserve"> </w:t>
            </w:r>
            <w:r w:rsidRPr="004C060C">
              <w:rPr>
                <w:rFonts w:ascii="Tahoma" w:hAnsi="Tahoma"/>
                <w:sz w:val="20"/>
                <w:szCs w:val="22"/>
              </w:rPr>
              <w:t>DevOps</w:t>
            </w:r>
            <w:r w:rsidRPr="004C060C">
              <w:rPr>
                <w:rFonts w:ascii="Tahoma" w:hAnsi="Tahoma"/>
                <w:sz w:val="20"/>
                <w:szCs w:val="22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20"/>
                <w:szCs w:val="22"/>
                <w:rtl/>
              </w:rPr>
              <w:t>נבחרים</w:t>
            </w:r>
          </w:p>
          <w:p w14:paraId="2F3CAF84" w14:textId="77777777" w:rsidR="004C060C" w:rsidRPr="004C060C" w:rsidRDefault="004C060C" w:rsidP="004C060C">
            <w:pPr>
              <w:bidi/>
              <w:ind w:left="720"/>
              <w:rPr>
                <w:rFonts w:ascii="Tahoma" w:hAnsi="Tahoma"/>
                <w:b/>
                <w:bCs/>
                <w:sz w:val="14"/>
                <w:szCs w:val="18"/>
              </w:rPr>
            </w:pP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פרויקט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proofErr w:type="spellStart"/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נטפליקס</w:t>
            </w:r>
            <w:proofErr w:type="spellEnd"/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מאובטח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על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</w:rPr>
              <w:t>Kubernetes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>:</w:t>
            </w:r>
          </w:p>
          <w:p w14:paraId="462622F6" w14:textId="77777777" w:rsidR="004C060C" w:rsidRPr="004C060C" w:rsidRDefault="004C060C" w:rsidP="004C060C">
            <w:pPr>
              <w:numPr>
                <w:ilvl w:val="0"/>
                <w:numId w:val="8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4C060C">
              <w:rPr>
                <w:rFonts w:ascii="Tahoma" w:hAnsi="Tahoma" w:hint="cs"/>
                <w:sz w:val="14"/>
                <w:szCs w:val="18"/>
                <w:rtl/>
              </w:rPr>
              <w:t>פיתוח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sz w:val="14"/>
                <w:szCs w:val="18"/>
              </w:rPr>
              <w:t>Pipeline CI/CD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ב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Jenkins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,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סריקות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proofErr w:type="spellStart"/>
            <w:r w:rsidRPr="004C060C">
              <w:rPr>
                <w:rFonts w:ascii="Tahoma" w:hAnsi="Tahoma"/>
                <w:sz w:val="14"/>
                <w:szCs w:val="18"/>
              </w:rPr>
              <w:t>Trivy</w:t>
            </w:r>
            <w:proofErr w:type="spellEnd"/>
            <w:r w:rsidRPr="004C060C">
              <w:rPr>
                <w:rFonts w:ascii="Tahoma" w:hAnsi="Tahoma"/>
                <w:sz w:val="14"/>
                <w:szCs w:val="18"/>
              </w:rPr>
              <w:t xml:space="preserve"> + SonarQube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, </w:t>
            </w:r>
            <w:proofErr w:type="spellStart"/>
            <w:r w:rsidRPr="004C060C">
              <w:rPr>
                <w:rFonts w:ascii="Tahoma" w:hAnsi="Tahoma" w:hint="cs"/>
                <w:sz w:val="14"/>
                <w:szCs w:val="18"/>
                <w:rtl/>
              </w:rPr>
              <w:t>דיפלוי</w:t>
            </w:r>
            <w:proofErr w:type="spellEnd"/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ל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EKS</w:t>
            </w:r>
          </w:p>
          <w:p w14:paraId="40180033" w14:textId="77777777" w:rsidR="004C060C" w:rsidRPr="004C060C" w:rsidRDefault="004C060C" w:rsidP="004C060C">
            <w:pPr>
              <w:numPr>
                <w:ilvl w:val="0"/>
                <w:numId w:val="8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4C060C">
              <w:rPr>
                <w:rFonts w:ascii="Tahoma" w:hAnsi="Tahoma" w:hint="cs"/>
                <w:sz w:val="14"/>
                <w:szCs w:val="18"/>
                <w:rtl/>
              </w:rPr>
              <w:t>הטמעת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sz w:val="14"/>
                <w:szCs w:val="18"/>
              </w:rPr>
              <w:t>Grafana/Prometheus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proofErr w:type="spellStart"/>
            <w:r w:rsidRPr="004C060C">
              <w:rPr>
                <w:rFonts w:ascii="Tahoma" w:hAnsi="Tahoma" w:hint="cs"/>
                <w:sz w:val="14"/>
                <w:szCs w:val="18"/>
                <w:rtl/>
              </w:rPr>
              <w:t>למוניטורינג</w:t>
            </w:r>
            <w:proofErr w:type="spellEnd"/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Helm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להטמעה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מאובטחת</w:t>
            </w:r>
          </w:p>
          <w:p w14:paraId="73CC6D48" w14:textId="77777777" w:rsidR="004C060C" w:rsidRPr="004C060C" w:rsidRDefault="004C060C" w:rsidP="004C060C">
            <w:pPr>
              <w:bidi/>
              <w:ind w:left="720"/>
              <w:rPr>
                <w:rFonts w:ascii="Tahoma" w:hAnsi="Tahoma"/>
                <w:b/>
                <w:bCs/>
                <w:sz w:val="14"/>
                <w:szCs w:val="18"/>
              </w:rPr>
            </w:pP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חיבור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מאובטח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בין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שרת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מקומי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למסד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נתונים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ב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</w:rPr>
              <w:t>AWS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דרך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</w:rPr>
              <w:t>VPN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>:</w:t>
            </w:r>
          </w:p>
          <w:p w14:paraId="04894B4F" w14:textId="77777777" w:rsidR="004C060C" w:rsidRPr="004C060C" w:rsidRDefault="004C060C" w:rsidP="004C060C">
            <w:pPr>
              <w:numPr>
                <w:ilvl w:val="0"/>
                <w:numId w:val="8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4C060C">
              <w:rPr>
                <w:rFonts w:ascii="Tahoma" w:hAnsi="Tahoma" w:hint="cs"/>
                <w:sz w:val="14"/>
                <w:szCs w:val="18"/>
                <w:rtl/>
              </w:rPr>
              <w:t>שימוש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ב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Terraform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ליצירת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proofErr w:type="spellStart"/>
            <w:r w:rsidRPr="004C060C">
              <w:rPr>
                <w:rFonts w:ascii="Tahoma" w:hAnsi="Tahoma"/>
                <w:sz w:val="14"/>
                <w:szCs w:val="18"/>
              </w:rPr>
              <w:t>client_vpn_endpoint</w:t>
            </w:r>
            <w:proofErr w:type="spellEnd"/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,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ניהול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אישורים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ותצורת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sz w:val="14"/>
                <w:szCs w:val="18"/>
              </w:rPr>
              <w:t>DNS</w:t>
            </w:r>
          </w:p>
          <w:p w14:paraId="221ADBC2" w14:textId="77777777" w:rsidR="004C060C" w:rsidRPr="004C060C" w:rsidRDefault="004C060C" w:rsidP="004C060C">
            <w:pPr>
              <w:bidi/>
              <w:ind w:left="720"/>
              <w:rPr>
                <w:rFonts w:ascii="Tahoma" w:hAnsi="Tahoma"/>
                <w:b/>
                <w:bCs/>
                <w:sz w:val="14"/>
                <w:szCs w:val="18"/>
              </w:rPr>
            </w:pP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מערכת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</w:rPr>
              <w:t>observability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מלאה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b/>
                <w:bCs/>
                <w:sz w:val="14"/>
                <w:szCs w:val="18"/>
                <w:rtl/>
              </w:rPr>
              <w:t>עם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 xml:space="preserve"> </w:t>
            </w:r>
            <w:proofErr w:type="spellStart"/>
            <w:r w:rsidRPr="004C060C">
              <w:rPr>
                <w:rFonts w:ascii="Tahoma" w:hAnsi="Tahoma"/>
                <w:b/>
                <w:bCs/>
                <w:sz w:val="14"/>
                <w:szCs w:val="18"/>
              </w:rPr>
              <w:t>Otel</w:t>
            </w:r>
            <w:proofErr w:type="spellEnd"/>
            <w:r w:rsidRPr="004C060C">
              <w:rPr>
                <w:rFonts w:ascii="Tahoma" w:hAnsi="Tahoma"/>
                <w:b/>
                <w:bCs/>
                <w:sz w:val="14"/>
                <w:szCs w:val="18"/>
              </w:rPr>
              <w:t>-demo</w:t>
            </w:r>
            <w:r w:rsidRPr="004C060C">
              <w:rPr>
                <w:rFonts w:ascii="Tahoma" w:hAnsi="Tahoma"/>
                <w:b/>
                <w:bCs/>
                <w:sz w:val="14"/>
                <w:szCs w:val="18"/>
                <w:rtl/>
              </w:rPr>
              <w:t>:</w:t>
            </w:r>
          </w:p>
          <w:p w14:paraId="7B6D74F2" w14:textId="77777777" w:rsidR="004C060C" w:rsidRPr="004C060C" w:rsidRDefault="004C060C" w:rsidP="004C060C">
            <w:pPr>
              <w:numPr>
                <w:ilvl w:val="0"/>
                <w:numId w:val="8"/>
              </w:numPr>
              <w:bidi/>
              <w:rPr>
                <w:rFonts w:ascii="Tahoma" w:hAnsi="Tahoma"/>
                <w:sz w:val="14"/>
                <w:szCs w:val="18"/>
              </w:rPr>
            </w:pPr>
            <w:r w:rsidRPr="004C060C">
              <w:rPr>
                <w:rFonts w:ascii="Tahoma" w:hAnsi="Tahoma" w:hint="cs"/>
                <w:sz w:val="14"/>
                <w:szCs w:val="18"/>
                <w:rtl/>
              </w:rPr>
              <w:t>הטמעת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sz w:val="14"/>
                <w:szCs w:val="18"/>
              </w:rPr>
              <w:t>tracing, logs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metrics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באפליקציית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מיקרו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שירותים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עם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/>
                <w:sz w:val="14"/>
                <w:szCs w:val="18"/>
              </w:rPr>
              <w:t>Jaeger, Grafana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 xml:space="preserve"> </w:t>
            </w:r>
            <w:r w:rsidRPr="004C060C">
              <w:rPr>
                <w:rFonts w:ascii="Tahoma" w:hAnsi="Tahoma" w:hint="cs"/>
                <w:sz w:val="14"/>
                <w:szCs w:val="18"/>
                <w:rtl/>
              </w:rPr>
              <w:t>ו</w:t>
            </w:r>
            <w:r w:rsidRPr="004C060C">
              <w:rPr>
                <w:rFonts w:ascii="Tahoma" w:hAnsi="Tahoma"/>
                <w:sz w:val="14"/>
                <w:szCs w:val="18"/>
                <w:rtl/>
              </w:rPr>
              <w:t>-</w:t>
            </w:r>
            <w:r w:rsidRPr="004C060C">
              <w:rPr>
                <w:rFonts w:ascii="Tahoma" w:hAnsi="Tahoma"/>
                <w:sz w:val="14"/>
                <w:szCs w:val="18"/>
              </w:rPr>
              <w:t>Prometheus</w:t>
            </w:r>
          </w:p>
          <w:p w14:paraId="71A7E532" w14:textId="77777777" w:rsidR="0053433E" w:rsidRPr="004C060C" w:rsidRDefault="0053433E" w:rsidP="001747DF">
            <w:pPr>
              <w:bidi/>
              <w:rPr>
                <w:rFonts w:ascii="Tahoma" w:hAnsi="Tahoma"/>
                <w:rtl/>
              </w:rPr>
            </w:pPr>
          </w:p>
          <w:p w14:paraId="64195A66" w14:textId="4DFF19C5" w:rsidR="0053433E" w:rsidRPr="00E412B1" w:rsidRDefault="0053433E" w:rsidP="001747DF">
            <w:pPr>
              <w:pStyle w:val="2"/>
              <w:bidi/>
              <w:rPr>
                <w:rFonts w:ascii="Tahoma" w:hAnsi="Tahoma"/>
                <w:sz w:val="20"/>
                <w:szCs w:val="22"/>
              </w:rPr>
            </w:pPr>
            <w:r w:rsidRPr="00E412B1">
              <w:rPr>
                <w:rFonts w:ascii="Tahoma" w:hAnsi="Tahoma"/>
                <w:sz w:val="20"/>
                <w:szCs w:val="22"/>
                <w:rtl/>
              </w:rPr>
              <w:t>כישורי שפה</w:t>
            </w:r>
          </w:p>
          <w:p w14:paraId="29BD1FDE" w14:textId="77777777" w:rsidR="0053433E" w:rsidRPr="00166D06" w:rsidRDefault="0053433E" w:rsidP="001747DF">
            <w:pPr>
              <w:bidi/>
              <w:rPr>
                <w:rFonts w:ascii="Tahoma" w:hAnsi="Tahoma"/>
                <w:sz w:val="14"/>
                <w:szCs w:val="18"/>
                <w:rtl/>
              </w:rPr>
            </w:pPr>
            <w:r w:rsidRPr="00166D06">
              <w:rPr>
                <w:rFonts w:ascii="Tahoma" w:hAnsi="Tahoma"/>
                <w:sz w:val="14"/>
                <w:szCs w:val="18"/>
                <w:rtl/>
              </w:rPr>
              <w:t>עברית: שפת אם</w:t>
            </w:r>
          </w:p>
          <w:p w14:paraId="46AA5799" w14:textId="65BA7973" w:rsidR="0053433E" w:rsidRPr="00E412B1" w:rsidRDefault="0053433E" w:rsidP="00E412B1">
            <w:pPr>
              <w:bidi/>
              <w:rPr>
                <w:rFonts w:ascii="Tahoma" w:hAnsi="Tahoma"/>
                <w:sz w:val="14"/>
                <w:szCs w:val="18"/>
              </w:rPr>
            </w:pPr>
            <w:r w:rsidRPr="00166D06">
              <w:rPr>
                <w:rFonts w:ascii="Tahoma" w:hAnsi="Tahoma"/>
                <w:sz w:val="14"/>
                <w:szCs w:val="18"/>
                <w:rtl/>
              </w:rPr>
              <w:t>אנגלית: שוטף</w:t>
            </w:r>
          </w:p>
        </w:tc>
      </w:tr>
    </w:tbl>
    <w:p w14:paraId="6D88AA53" w14:textId="77777777" w:rsidR="00836DC9" w:rsidRPr="000C2CA2" w:rsidRDefault="00836DC9" w:rsidP="000C45FF">
      <w:pPr>
        <w:tabs>
          <w:tab w:val="left" w:pos="990"/>
        </w:tabs>
        <w:bidi/>
        <w:rPr>
          <w:rFonts w:ascii="Tahoma" w:hAnsi="Tahoma"/>
        </w:rPr>
      </w:pPr>
    </w:p>
    <w:sectPr w:rsidR="00836DC9" w:rsidRPr="000C2CA2" w:rsidSect="004028BD">
      <w:headerReference w:type="defaul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19574" w14:textId="77777777" w:rsidR="00FB5196" w:rsidRDefault="00FB5196" w:rsidP="000C45FF">
      <w:r>
        <w:separator/>
      </w:r>
    </w:p>
  </w:endnote>
  <w:endnote w:type="continuationSeparator" w:id="0">
    <w:p w14:paraId="5C1C2AD2" w14:textId="77777777" w:rsidR="00FB5196" w:rsidRDefault="00FB51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A361C" w14:textId="77777777" w:rsidR="00FB5196" w:rsidRDefault="00FB5196" w:rsidP="000C45FF">
      <w:r>
        <w:separator/>
      </w:r>
    </w:p>
  </w:footnote>
  <w:footnote w:type="continuationSeparator" w:id="0">
    <w:p w14:paraId="0D8626E5" w14:textId="77777777" w:rsidR="00FB5196" w:rsidRDefault="00FB51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307A5" w14:textId="77777777" w:rsidR="000C45FF" w:rsidRDefault="000C45FF">
    <w:pPr>
      <w:pStyle w:val="a9"/>
      <w:bidi/>
    </w:pPr>
    <w:r>
      <w:rPr>
        <w:noProof/>
        <w:rtl/>
        <w:lang w:eastAsia="he"/>
      </w:rPr>
      <w:drawing>
        <wp:anchor distT="0" distB="0" distL="114300" distR="114300" simplePos="0" relativeHeight="251658240" behindDoc="1" locked="0" layoutInCell="1" allowOverlap="1" wp14:anchorId="5C626121" wp14:editId="45351304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גרפיקה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7841"/>
    <w:multiLevelType w:val="multilevel"/>
    <w:tmpl w:val="4CA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5430B"/>
    <w:multiLevelType w:val="hybridMultilevel"/>
    <w:tmpl w:val="5F245E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3604F"/>
    <w:multiLevelType w:val="multilevel"/>
    <w:tmpl w:val="E64C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F577B"/>
    <w:multiLevelType w:val="hybridMultilevel"/>
    <w:tmpl w:val="9D124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C6AAE"/>
    <w:multiLevelType w:val="hybridMultilevel"/>
    <w:tmpl w:val="E3F0E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82989"/>
    <w:multiLevelType w:val="multilevel"/>
    <w:tmpl w:val="5748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A030B"/>
    <w:multiLevelType w:val="hybridMultilevel"/>
    <w:tmpl w:val="E14016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350F2"/>
    <w:multiLevelType w:val="hybridMultilevel"/>
    <w:tmpl w:val="1C007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53CC0"/>
    <w:multiLevelType w:val="multilevel"/>
    <w:tmpl w:val="9C3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7422D"/>
    <w:multiLevelType w:val="multilevel"/>
    <w:tmpl w:val="F8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444165">
    <w:abstractNumId w:val="4"/>
  </w:num>
  <w:num w:numId="2" w16cid:durableId="588080840">
    <w:abstractNumId w:val="6"/>
  </w:num>
  <w:num w:numId="3" w16cid:durableId="1098675265">
    <w:abstractNumId w:val="1"/>
  </w:num>
  <w:num w:numId="4" w16cid:durableId="1666935126">
    <w:abstractNumId w:val="7"/>
  </w:num>
  <w:num w:numId="5" w16cid:durableId="484516674">
    <w:abstractNumId w:val="3"/>
  </w:num>
  <w:num w:numId="6" w16cid:durableId="1719280976">
    <w:abstractNumId w:val="8"/>
  </w:num>
  <w:num w:numId="7" w16cid:durableId="497118760">
    <w:abstractNumId w:val="9"/>
  </w:num>
  <w:num w:numId="8" w16cid:durableId="846292067">
    <w:abstractNumId w:val="2"/>
  </w:num>
  <w:num w:numId="9" w16cid:durableId="31343619">
    <w:abstractNumId w:val="0"/>
  </w:num>
  <w:num w:numId="10" w16cid:durableId="1275018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56"/>
    <w:rsid w:val="00020FE2"/>
    <w:rsid w:val="000326AD"/>
    <w:rsid w:val="00036450"/>
    <w:rsid w:val="00043A6A"/>
    <w:rsid w:val="0006217F"/>
    <w:rsid w:val="000750D0"/>
    <w:rsid w:val="00094499"/>
    <w:rsid w:val="000C11E3"/>
    <w:rsid w:val="000C2CA2"/>
    <w:rsid w:val="000C45FF"/>
    <w:rsid w:val="000D77D1"/>
    <w:rsid w:val="000E240F"/>
    <w:rsid w:val="000E3FD1"/>
    <w:rsid w:val="000F367A"/>
    <w:rsid w:val="000F68F7"/>
    <w:rsid w:val="00112054"/>
    <w:rsid w:val="00131502"/>
    <w:rsid w:val="001525E1"/>
    <w:rsid w:val="00166D06"/>
    <w:rsid w:val="001747DF"/>
    <w:rsid w:val="00177C8C"/>
    <w:rsid w:val="00180329"/>
    <w:rsid w:val="0019001F"/>
    <w:rsid w:val="001A74A5"/>
    <w:rsid w:val="001B2ABD"/>
    <w:rsid w:val="001C266E"/>
    <w:rsid w:val="001D5273"/>
    <w:rsid w:val="001E0391"/>
    <w:rsid w:val="001E1759"/>
    <w:rsid w:val="001F1ECC"/>
    <w:rsid w:val="001F3147"/>
    <w:rsid w:val="001F6D5A"/>
    <w:rsid w:val="00204866"/>
    <w:rsid w:val="002400EB"/>
    <w:rsid w:val="00245C8B"/>
    <w:rsid w:val="00256CF7"/>
    <w:rsid w:val="00281FD5"/>
    <w:rsid w:val="00296EED"/>
    <w:rsid w:val="002C7D23"/>
    <w:rsid w:val="002F1C52"/>
    <w:rsid w:val="0030481B"/>
    <w:rsid w:val="003141F9"/>
    <w:rsid w:val="003156FC"/>
    <w:rsid w:val="003254B5"/>
    <w:rsid w:val="00352EE2"/>
    <w:rsid w:val="0037121F"/>
    <w:rsid w:val="00377B17"/>
    <w:rsid w:val="003A6B7D"/>
    <w:rsid w:val="003B06CA"/>
    <w:rsid w:val="003B11BD"/>
    <w:rsid w:val="003E18B3"/>
    <w:rsid w:val="004028BD"/>
    <w:rsid w:val="004071FC"/>
    <w:rsid w:val="00445947"/>
    <w:rsid w:val="004621D8"/>
    <w:rsid w:val="004779CE"/>
    <w:rsid w:val="004813B3"/>
    <w:rsid w:val="00496591"/>
    <w:rsid w:val="004B67BC"/>
    <w:rsid w:val="004C060C"/>
    <w:rsid w:val="004C63E4"/>
    <w:rsid w:val="004D3011"/>
    <w:rsid w:val="004E1208"/>
    <w:rsid w:val="00502915"/>
    <w:rsid w:val="00516619"/>
    <w:rsid w:val="005262AC"/>
    <w:rsid w:val="005311D7"/>
    <w:rsid w:val="0053433E"/>
    <w:rsid w:val="00547C18"/>
    <w:rsid w:val="00583AFF"/>
    <w:rsid w:val="005B41CA"/>
    <w:rsid w:val="005D2AE4"/>
    <w:rsid w:val="005E39D5"/>
    <w:rsid w:val="005F5E8C"/>
    <w:rsid w:val="00600670"/>
    <w:rsid w:val="0062123A"/>
    <w:rsid w:val="0064210F"/>
    <w:rsid w:val="00646E75"/>
    <w:rsid w:val="00647366"/>
    <w:rsid w:val="00675F05"/>
    <w:rsid w:val="00676E8F"/>
    <w:rsid w:val="006771D0"/>
    <w:rsid w:val="00681B62"/>
    <w:rsid w:val="00690BFB"/>
    <w:rsid w:val="00692EF4"/>
    <w:rsid w:val="006A68C2"/>
    <w:rsid w:val="006F0CCD"/>
    <w:rsid w:val="007119F0"/>
    <w:rsid w:val="00715FCB"/>
    <w:rsid w:val="00743101"/>
    <w:rsid w:val="007516F5"/>
    <w:rsid w:val="00751936"/>
    <w:rsid w:val="00764F23"/>
    <w:rsid w:val="007775E1"/>
    <w:rsid w:val="007867A0"/>
    <w:rsid w:val="007927F5"/>
    <w:rsid w:val="007D2FCE"/>
    <w:rsid w:val="00802CA0"/>
    <w:rsid w:val="00821903"/>
    <w:rsid w:val="00836DC9"/>
    <w:rsid w:val="00846951"/>
    <w:rsid w:val="008532F7"/>
    <w:rsid w:val="00870082"/>
    <w:rsid w:val="00871EEA"/>
    <w:rsid w:val="008E6CA9"/>
    <w:rsid w:val="009134D9"/>
    <w:rsid w:val="009203D9"/>
    <w:rsid w:val="00922007"/>
    <w:rsid w:val="00923B53"/>
    <w:rsid w:val="009260CD"/>
    <w:rsid w:val="00930460"/>
    <w:rsid w:val="009455C0"/>
    <w:rsid w:val="00952C25"/>
    <w:rsid w:val="0096165F"/>
    <w:rsid w:val="009720D5"/>
    <w:rsid w:val="00972556"/>
    <w:rsid w:val="0097699F"/>
    <w:rsid w:val="00981626"/>
    <w:rsid w:val="009847D4"/>
    <w:rsid w:val="009A6A85"/>
    <w:rsid w:val="009B4006"/>
    <w:rsid w:val="009B6F3B"/>
    <w:rsid w:val="009F7CBB"/>
    <w:rsid w:val="00A10F7B"/>
    <w:rsid w:val="00A2118D"/>
    <w:rsid w:val="00A45807"/>
    <w:rsid w:val="00A57C50"/>
    <w:rsid w:val="00AA7BAF"/>
    <w:rsid w:val="00AD0737"/>
    <w:rsid w:val="00AD76E2"/>
    <w:rsid w:val="00AE1B71"/>
    <w:rsid w:val="00AE5ACF"/>
    <w:rsid w:val="00AE7882"/>
    <w:rsid w:val="00B03B10"/>
    <w:rsid w:val="00B20152"/>
    <w:rsid w:val="00B20D8D"/>
    <w:rsid w:val="00B3075F"/>
    <w:rsid w:val="00B359E4"/>
    <w:rsid w:val="00B41231"/>
    <w:rsid w:val="00B57D98"/>
    <w:rsid w:val="00B70850"/>
    <w:rsid w:val="00B84488"/>
    <w:rsid w:val="00B905B2"/>
    <w:rsid w:val="00B95AF7"/>
    <w:rsid w:val="00B96133"/>
    <w:rsid w:val="00BF773D"/>
    <w:rsid w:val="00C000C0"/>
    <w:rsid w:val="00C066B6"/>
    <w:rsid w:val="00C15CFE"/>
    <w:rsid w:val="00C37BA1"/>
    <w:rsid w:val="00C4674C"/>
    <w:rsid w:val="00C506CF"/>
    <w:rsid w:val="00C6620E"/>
    <w:rsid w:val="00C72BED"/>
    <w:rsid w:val="00C745C1"/>
    <w:rsid w:val="00C82FCA"/>
    <w:rsid w:val="00C9578B"/>
    <w:rsid w:val="00C97176"/>
    <w:rsid w:val="00CB0055"/>
    <w:rsid w:val="00CF29C7"/>
    <w:rsid w:val="00CF7B24"/>
    <w:rsid w:val="00D045E8"/>
    <w:rsid w:val="00D22D78"/>
    <w:rsid w:val="00D2522B"/>
    <w:rsid w:val="00D271F6"/>
    <w:rsid w:val="00D422DE"/>
    <w:rsid w:val="00D435E4"/>
    <w:rsid w:val="00D44643"/>
    <w:rsid w:val="00D5459D"/>
    <w:rsid w:val="00D5462E"/>
    <w:rsid w:val="00D605D7"/>
    <w:rsid w:val="00D73415"/>
    <w:rsid w:val="00D96A97"/>
    <w:rsid w:val="00DA1F4D"/>
    <w:rsid w:val="00DC211E"/>
    <w:rsid w:val="00DD0955"/>
    <w:rsid w:val="00DD172A"/>
    <w:rsid w:val="00DD2E80"/>
    <w:rsid w:val="00DD391E"/>
    <w:rsid w:val="00DD6492"/>
    <w:rsid w:val="00E01510"/>
    <w:rsid w:val="00E24909"/>
    <w:rsid w:val="00E25A26"/>
    <w:rsid w:val="00E340A5"/>
    <w:rsid w:val="00E35F9F"/>
    <w:rsid w:val="00E412B1"/>
    <w:rsid w:val="00E4381A"/>
    <w:rsid w:val="00E55D74"/>
    <w:rsid w:val="00E62FE7"/>
    <w:rsid w:val="00E84E36"/>
    <w:rsid w:val="00EB15D3"/>
    <w:rsid w:val="00EC3DC1"/>
    <w:rsid w:val="00F242B4"/>
    <w:rsid w:val="00F42CDD"/>
    <w:rsid w:val="00F51F07"/>
    <w:rsid w:val="00F55256"/>
    <w:rsid w:val="00F60274"/>
    <w:rsid w:val="00F77FB9"/>
    <w:rsid w:val="00FB068F"/>
    <w:rsid w:val="00FB0977"/>
    <w:rsid w:val="00FB5196"/>
    <w:rsid w:val="00F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9140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676E8F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styleId="a8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כותרת משנה תו"/>
    <w:basedOn w:val="a0"/>
    <w:link w:val="af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1">
    <w:name w:val="No Spacing"/>
    <w:uiPriority w:val="1"/>
    <w:qFormat/>
    <w:rsid w:val="0096165F"/>
    <w:rPr>
      <w:rFonts w:cs="Tahoma"/>
      <w:sz w:val="18"/>
      <w:szCs w:val="22"/>
    </w:rPr>
  </w:style>
  <w:style w:type="paragraph" w:styleId="af2">
    <w:name w:val="Body Text"/>
    <w:basedOn w:val="a"/>
    <w:link w:val="af3"/>
    <w:uiPriority w:val="1"/>
    <w:qFormat/>
    <w:rsid w:val="0097699F"/>
    <w:pPr>
      <w:widowControl w:val="0"/>
      <w:autoSpaceDE w:val="0"/>
      <w:autoSpaceDN w:val="0"/>
    </w:pPr>
    <w:rPr>
      <w:rFonts w:ascii="Century Gothic" w:eastAsia="Century Gothic" w:hAnsi="Century Gothic" w:cs="Century Gothic"/>
      <w:szCs w:val="18"/>
      <w:lang w:eastAsia="en-US" w:bidi="ar-SA"/>
    </w:rPr>
  </w:style>
  <w:style w:type="character" w:customStyle="1" w:styleId="af3">
    <w:name w:val="גוף טקסט תו"/>
    <w:basedOn w:val="a0"/>
    <w:link w:val="af2"/>
    <w:uiPriority w:val="1"/>
    <w:rsid w:val="0097699F"/>
    <w:rPr>
      <w:rFonts w:ascii="Century Gothic" w:eastAsia="Century Gothic" w:hAnsi="Century Gothic" w:cs="Century Gothic"/>
      <w:sz w:val="18"/>
      <w:szCs w:val="18"/>
      <w:lang w:eastAsia="en-US"/>
    </w:rPr>
  </w:style>
  <w:style w:type="paragraph" w:styleId="af4">
    <w:name w:val="List Paragraph"/>
    <w:basedOn w:val="a"/>
    <w:uiPriority w:val="34"/>
    <w:semiHidden/>
    <w:qFormat/>
    <w:rsid w:val="00D7341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9725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f5">
    <w:name w:val="Strong"/>
    <w:basedOn w:val="a0"/>
    <w:uiPriority w:val="22"/>
    <w:qFormat/>
    <w:rsid w:val="00E41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github.com/Imrishorek1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linkedin.com/in/imri-shore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ri\AppData\Local\Microsoft\Office\16.0\DTS\he-IL%7b542C0A29-E696-474D-9C58-423C8B8C6363%7d\%7bA3BAB418-032F-4FD5-842D-7B2545DD975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4D5ECEDC0A14A2C8E346294EF3BA4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E0420E-F16D-45C4-BF98-8F7ED6B3DD6C}"/>
      </w:docPartPr>
      <w:docPartBody>
        <w:p w:rsidR="0058331D" w:rsidRDefault="00727B3F">
          <w:pPr>
            <w:pStyle w:val="F4D5ECEDC0A14A2C8E346294EF3BA481"/>
          </w:pPr>
          <w:r w:rsidRPr="00DC211E">
            <w:rPr>
              <w:rFonts w:ascii="Tahoma" w:hAnsi="Tahoma"/>
              <w:rtl/>
              <w:lang w:eastAsia="he"/>
            </w:rPr>
            <w:t>פרופיל</w:t>
          </w:r>
        </w:p>
      </w:docPartBody>
    </w:docPart>
    <w:docPart>
      <w:docPartPr>
        <w:name w:val="316720BC7D0D45459EBD8D286DF48E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4C1D80-961D-4964-90BB-E80815D668DB}"/>
      </w:docPartPr>
      <w:docPartBody>
        <w:p w:rsidR="0058331D" w:rsidRDefault="00727B3F">
          <w:pPr>
            <w:pStyle w:val="316720BC7D0D45459EBD8D286DF48E49"/>
          </w:pPr>
          <w:r w:rsidRPr="00DC211E">
            <w:rPr>
              <w:rFonts w:ascii="Tahoma" w:hAnsi="Tahoma"/>
              <w:rtl/>
              <w:lang w:eastAsia="he"/>
            </w:rPr>
            <w:t>פרטי קשר</w:t>
          </w:r>
        </w:p>
      </w:docPartBody>
    </w:docPart>
    <w:docPart>
      <w:docPartPr>
        <w:name w:val="1CFAC8344EC2460BA3160E3515247D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72A6CA-5384-4529-B2C0-BBE9B2027029}"/>
      </w:docPartPr>
      <w:docPartBody>
        <w:p w:rsidR="0058331D" w:rsidRDefault="00727B3F">
          <w:pPr>
            <w:pStyle w:val="1CFAC8344EC2460BA3160E3515247DC0"/>
          </w:pPr>
          <w:r w:rsidRPr="0096165F">
            <w:rPr>
              <w:rFonts w:ascii="Tahoma" w:hAnsi="Tahoma"/>
              <w:rtl/>
              <w:lang w:eastAsia="he"/>
            </w:rPr>
            <w:t>טלפון:</w:t>
          </w:r>
        </w:p>
      </w:docPartBody>
    </w:docPart>
    <w:docPart>
      <w:docPartPr>
        <w:name w:val="25A92D138702413AA0D03ADCCB548A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B278EA-495C-4E64-8E58-7852D15A4623}"/>
      </w:docPartPr>
      <w:docPartBody>
        <w:p w:rsidR="0058331D" w:rsidRDefault="00727B3F">
          <w:pPr>
            <w:pStyle w:val="25A92D138702413AA0D03ADCCB548A5A"/>
          </w:pPr>
          <w:r w:rsidRPr="0096165F">
            <w:rPr>
              <w:rFonts w:ascii="Tahoma" w:hAnsi="Tahoma"/>
              <w:rtl/>
              <w:lang w:eastAsia="he"/>
            </w:rPr>
            <w:t>השכלה</w:t>
          </w:r>
        </w:p>
      </w:docPartBody>
    </w:docPart>
    <w:docPart>
      <w:docPartPr>
        <w:name w:val="0B27AC382EFA4580A2259A972B8D83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52C7DD-E9FE-4B6D-A0ED-8F0DF033A030}"/>
      </w:docPartPr>
      <w:docPartBody>
        <w:p w:rsidR="0058331D" w:rsidRDefault="00727B3F">
          <w:pPr>
            <w:pStyle w:val="0B27AC382EFA4580A2259A972B8D83F6"/>
          </w:pPr>
          <w:r w:rsidRPr="0096165F">
            <w:rPr>
              <w:rFonts w:ascii="Tahoma" w:hAnsi="Tahoma"/>
              <w:rtl/>
              <w:lang w:eastAsia="he"/>
            </w:rPr>
            <w:t>ניסיון תעסוקתי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1A"/>
    <w:rsid w:val="00131502"/>
    <w:rsid w:val="001F3147"/>
    <w:rsid w:val="0022161A"/>
    <w:rsid w:val="00244F7F"/>
    <w:rsid w:val="00272D7F"/>
    <w:rsid w:val="003C46D5"/>
    <w:rsid w:val="00415BA2"/>
    <w:rsid w:val="00516619"/>
    <w:rsid w:val="0058331D"/>
    <w:rsid w:val="005A1DDE"/>
    <w:rsid w:val="006A1E47"/>
    <w:rsid w:val="006E28A9"/>
    <w:rsid w:val="00727B3F"/>
    <w:rsid w:val="008E3A73"/>
    <w:rsid w:val="00954A87"/>
    <w:rsid w:val="00977976"/>
    <w:rsid w:val="009847D4"/>
    <w:rsid w:val="00995AA6"/>
    <w:rsid w:val="00A8171B"/>
    <w:rsid w:val="00AA52AC"/>
    <w:rsid w:val="00B252B5"/>
    <w:rsid w:val="00B60CD1"/>
    <w:rsid w:val="00B66F24"/>
    <w:rsid w:val="00B95AF7"/>
    <w:rsid w:val="00BD777F"/>
    <w:rsid w:val="00D21F46"/>
    <w:rsid w:val="00E65F53"/>
    <w:rsid w:val="00E82A8C"/>
    <w:rsid w:val="00ED7020"/>
    <w:rsid w:val="00F51F07"/>
    <w:rsid w:val="00F85CBA"/>
    <w:rsid w:val="00FC1634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2161A"/>
    <w:pPr>
      <w:keepNext/>
      <w:keepLines/>
      <w:pBdr>
        <w:bottom w:val="single" w:sz="8" w:space="1" w:color="4472C4" w:themeColor="accent1"/>
      </w:pBdr>
      <w:spacing w:before="60" w:after="120" w:line="240" w:lineRule="auto"/>
      <w:outlineLvl w:val="1"/>
    </w:pPr>
    <w:rPr>
      <w:rFonts w:asciiTheme="majorHAnsi" w:eastAsiaTheme="majorEastAsia" w:hAnsiTheme="majorHAnsi" w:cs="Tahoma"/>
      <w:b/>
      <w:bCs/>
      <w:caps/>
      <w:szCs w:val="24"/>
      <w:lang w:val="en-US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D5ECEDC0A14A2C8E346294EF3BA481">
    <w:name w:val="F4D5ECEDC0A14A2C8E346294EF3BA481"/>
  </w:style>
  <w:style w:type="paragraph" w:customStyle="1" w:styleId="316720BC7D0D45459EBD8D286DF48E49">
    <w:name w:val="316720BC7D0D45459EBD8D286DF48E49"/>
  </w:style>
  <w:style w:type="paragraph" w:customStyle="1" w:styleId="1CFAC8344EC2460BA3160E3515247DC0">
    <w:name w:val="1CFAC8344EC2460BA3160E3515247DC0"/>
  </w:style>
  <w:style w:type="character" w:styleId="Hyperlink">
    <w:name w:val="Hyperlink"/>
    <w:basedOn w:val="a0"/>
    <w:uiPriority w:val="99"/>
    <w:unhideWhenUsed/>
    <w:rPr>
      <w:rFonts w:cs="Tahoma"/>
      <w:color w:val="C45911" w:themeColor="accent2" w:themeShade="BF"/>
      <w:u w:val="single"/>
    </w:rPr>
  </w:style>
  <w:style w:type="paragraph" w:customStyle="1" w:styleId="59FF28AEB8374F8FAED0C5D037F3729D">
    <w:name w:val="59FF28AEB8374F8FAED0C5D037F3729D"/>
  </w:style>
  <w:style w:type="paragraph" w:customStyle="1" w:styleId="25A92D138702413AA0D03ADCCB548A5A">
    <w:name w:val="25A92D138702413AA0D03ADCCB548A5A"/>
  </w:style>
  <w:style w:type="paragraph" w:customStyle="1" w:styleId="0B27AC382EFA4580A2259A972B8D83F6">
    <w:name w:val="0B27AC382EFA4580A2259A972B8D83F6"/>
  </w:style>
  <w:style w:type="character" w:customStyle="1" w:styleId="20">
    <w:name w:val="כותרת 2 תו"/>
    <w:basedOn w:val="a0"/>
    <w:link w:val="2"/>
    <w:uiPriority w:val="9"/>
    <w:rsid w:val="0022161A"/>
    <w:rPr>
      <w:rFonts w:asciiTheme="majorHAnsi" w:eastAsiaTheme="majorEastAsia" w:hAnsiTheme="majorHAnsi" w:cs="Tahoma"/>
      <w:b/>
      <w:bCs/>
      <w:caps/>
      <w:szCs w:val="24"/>
      <w:lang w:val="en-US" w:eastAsia="he-IL"/>
    </w:rPr>
  </w:style>
  <w:style w:type="paragraph" w:customStyle="1" w:styleId="60A682385B604C00BCBF3614A82BDB91">
    <w:name w:val="60A682385B604C00BCBF3614A82BD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{A3BAB418-032F-4FD5-842D-7B2545DD9759}tf00546271_win32.dotx</Template>
  <TotalTime>0</TotalTime>
  <Pages>1</Pages>
  <Words>337</Words>
  <Characters>2084</Characters>
  <Application>Microsoft Office Word</Application>
  <DocSecurity>0</DocSecurity>
  <Lines>90</Lines>
  <Paragraphs>62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2022-05-12T21:04:00Z</dcterms:created>
  <dcterms:modified xsi:type="dcterms:W3CDTF">2025-05-20T06:52:00Z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59e9e8db0164dfe5746435cb76cddf2209e5616eca22e4c514234cbcc4bfbe8f</vt:lpwstr>
  </property>
</Properties>
</file>